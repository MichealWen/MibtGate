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drawing>
          <wp:inline distT="0" distB="0" distL="0" distR="0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宋体"/>
          <w:b/>
          <w:bCs w:val="0"/>
          <w:sz w:val="52"/>
          <w:szCs w:val="52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sz w:val="52"/>
          <w:szCs w:val="52"/>
        </w:rPr>
        <w:t>I</w:t>
      </w:r>
      <w:r>
        <w:rPr>
          <w:rFonts w:hint="eastAsia" w:ascii="Times New Roman" w:hAnsi="Times New Roman" w:eastAsia="宋体" w:cs="宋体"/>
          <w:b/>
          <w:bCs w:val="0"/>
          <w:sz w:val="52"/>
          <w:szCs w:val="52"/>
          <w:lang w:val="en-US" w:eastAsia="zh-CN"/>
        </w:rPr>
        <w:t>T</w:t>
      </w:r>
      <w:r>
        <w:rPr>
          <w:rFonts w:hint="eastAsia" w:ascii="Times New Roman" w:hAnsi="Times New Roman" w:eastAsia="宋体" w:cs="宋体"/>
          <w:b/>
          <w:bCs w:val="0"/>
          <w:sz w:val="52"/>
          <w:szCs w:val="52"/>
        </w:rPr>
        <w:t>S-</w:t>
      </w:r>
      <w:r>
        <w:rPr>
          <w:rFonts w:hint="eastAsia" w:ascii="Times New Roman" w:hAnsi="Times New Roman" w:eastAsia="宋体" w:cs="宋体"/>
          <w:b/>
          <w:bCs w:val="0"/>
          <w:sz w:val="52"/>
          <w:szCs w:val="52"/>
          <w:lang w:val="en-US" w:eastAsia="zh-CN"/>
        </w:rPr>
        <w:t>A</w:t>
      </w:r>
      <w:r>
        <w:rPr>
          <w:rFonts w:hint="eastAsia" w:ascii="Times New Roman" w:hAnsi="Times New Roman" w:eastAsia="宋体" w:cs="宋体"/>
          <w:b/>
          <w:bCs w:val="0"/>
          <w:sz w:val="52"/>
          <w:szCs w:val="52"/>
        </w:rPr>
        <w:t>0</w:t>
      </w:r>
      <w:r>
        <w:rPr>
          <w:rFonts w:hint="eastAsia" w:ascii="Times New Roman" w:hAnsi="Times New Roman" w:eastAsia="宋体" w:cs="宋体"/>
          <w:b/>
          <w:bCs w:val="0"/>
          <w:sz w:val="52"/>
          <w:szCs w:val="52"/>
          <w:lang w:val="en-US" w:eastAsia="zh-CN"/>
        </w:rPr>
        <w:t>8 虚警显示及滤除</w:t>
      </w:r>
    </w:p>
    <w:p>
      <w:pPr>
        <w:spacing w:line="360" w:lineRule="auto"/>
        <w:jc w:val="center"/>
        <w:rPr>
          <w:rFonts w:hint="default" w:ascii="Times New Roman" w:hAnsi="Times New Roman" w:eastAsia="宋体" w:cs="宋体"/>
          <w:b/>
          <w:bCs w:val="0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sz w:val="52"/>
          <w:szCs w:val="52"/>
          <w:lang w:val="en-US" w:eastAsia="zh-CN"/>
        </w:rPr>
        <w:t>（大华定制）</w:t>
      </w:r>
    </w:p>
    <w:p>
      <w:pPr>
        <w:spacing w:line="360" w:lineRule="auto"/>
        <w:jc w:val="center"/>
        <w:rPr>
          <w:rFonts w:ascii="Times New Roman" w:hAnsi="Times New Roman" w:eastAsia="宋体"/>
          <w:szCs w:val="24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宋体"/>
          <w:b/>
          <w:sz w:val="32"/>
          <w:szCs w:val="32"/>
        </w:rPr>
      </w:pPr>
      <w:r>
        <w:rPr>
          <w:rFonts w:hint="eastAsia" w:ascii="Times New Roman" w:hAnsi="Times New Roman" w:eastAsia="宋体" w:cs="宋体"/>
          <w:b/>
          <w:sz w:val="32"/>
          <w:szCs w:val="32"/>
        </w:rPr>
        <w:t>长沙莫之比智能科技有限公司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"http://microbrain.com.cn/" </w:instrText>
      </w:r>
      <w:r>
        <w:rPr>
          <w:rFonts w:hint="default" w:ascii="Times New Roman" w:hAnsi="Times New Roman" w:eastAsia="宋体" w:cs="Times New Roman"/>
        </w:rPr>
        <w:fldChar w:fldCharType="separate"/>
      </w:r>
      <w:bookmarkStart w:id="0" w:name="_Toc532318775"/>
      <w:bookmarkStart w:id="1" w:name="_Toc532318911"/>
      <w:r>
        <w:rPr>
          <w:rFonts w:hint="default" w:ascii="Times New Roman" w:hAnsi="Times New Roman" w:eastAsia="宋体" w:cs="Times New Roman"/>
          <w:sz w:val="32"/>
          <w:szCs w:val="32"/>
        </w:rPr>
        <w:t>Microbrain Intelligent Technology Co., Ltd.</w:t>
      </w:r>
      <w:bookmarkEnd w:id="0"/>
      <w:bookmarkEnd w:id="1"/>
      <w:r>
        <w:rPr>
          <w:rFonts w:hint="default" w:ascii="Times New Roman" w:hAnsi="Times New Roman" w:eastAsia="宋体" w:cs="Times New Roman"/>
          <w:sz w:val="32"/>
          <w:szCs w:val="32"/>
        </w:rPr>
        <w:fldChar w:fldCharType="end"/>
      </w:r>
    </w:p>
    <w:p>
      <w:pPr>
        <w:pageBreakBefore/>
        <w:spacing w:line="360" w:lineRule="auto"/>
        <w:jc w:val="center"/>
        <w:rPr>
          <w:rFonts w:hint="eastAsia" w:ascii="Times New Roman" w:hAnsi="Times New Roman" w:eastAsia="宋体" w:cs="宋体"/>
          <w:b/>
          <w:sz w:val="32"/>
          <w:szCs w:val="32"/>
        </w:rPr>
      </w:pPr>
      <w:r>
        <w:rPr>
          <w:rFonts w:hint="eastAsia" w:ascii="Times New Roman" w:hAnsi="Times New Roman" w:eastAsia="宋体" w:cs="宋体"/>
          <w:b/>
          <w:sz w:val="32"/>
          <w:szCs w:val="32"/>
        </w:rPr>
        <w:t>历史版本</w:t>
      </w:r>
    </w:p>
    <w:tbl>
      <w:tblPr>
        <w:tblStyle w:val="14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410"/>
        <w:gridCol w:w="5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sz w:val="24"/>
                <w:szCs w:val="24"/>
              </w:rPr>
              <w:t>版本描述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09</w:t>
            </w:r>
          </w:p>
        </w:tc>
        <w:tc>
          <w:tcPr>
            <w:tcW w:w="141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07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Cs/>
                <w:sz w:val="24"/>
                <w:szCs w:val="24"/>
                <w:lang w:val="en-US" w:eastAsia="zh-CN"/>
              </w:rPr>
              <w:t>ITS-A08 虚警显示及滤除第一版本</w:t>
            </w:r>
          </w:p>
        </w:tc>
      </w:tr>
    </w:tbl>
    <w:p>
      <w:pPr>
        <w:jc w:val="center"/>
        <w:rPr>
          <w:rFonts w:hint="eastAsia" w:ascii="Times New Roman" w:hAnsi="Times New Roman" w:eastAsia="宋体" w:cs="宋体"/>
          <w:sz w:val="30"/>
          <w:szCs w:val="30"/>
        </w:rPr>
      </w:pPr>
    </w:p>
    <w:p>
      <w:pPr>
        <w:spacing w:line="360" w:lineRule="auto"/>
        <w:jc w:val="center"/>
        <w:rPr>
          <w:rStyle w:val="19"/>
          <w:rFonts w:hint="eastAsia" w:ascii="Times New Roman" w:hAnsi="Times New Roman" w:eastAsia="宋体" w:cs="宋体"/>
          <w:b/>
          <w:sz w:val="24"/>
          <w:szCs w:val="24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tabs>
          <w:tab w:val="center" w:pos="4213"/>
          <w:tab w:val="left" w:pos="5447"/>
        </w:tabs>
        <w:jc w:val="center"/>
        <w:rPr>
          <w:rFonts w:hint="eastAsia" w:ascii="Times New Roman" w:hAnsi="Times New Roman" w:eastAsia="宋体" w:cs="黑体"/>
          <w:b/>
          <w:bCs/>
          <w:sz w:val="44"/>
          <w:szCs w:val="44"/>
        </w:rPr>
      </w:pPr>
      <w:r>
        <w:rPr>
          <w:rFonts w:hint="eastAsia" w:ascii="Times New Roman" w:hAnsi="Times New Roman" w:eastAsia="宋体" w:cs="黑体"/>
          <w:b/>
          <w:bCs/>
          <w:sz w:val="44"/>
          <w:szCs w:val="44"/>
        </w:rPr>
        <w:t>目</w:t>
      </w:r>
      <w:r>
        <w:rPr>
          <w:rFonts w:hint="eastAsia" w:ascii="Times New Roman" w:hAnsi="Times New Roman" w:eastAsia="宋体" w:cs="黑体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 w:ascii="Times New Roman" w:hAnsi="Times New Roman" w:eastAsia="宋体" w:cs="黑体"/>
          <w:b/>
          <w:bCs/>
          <w:sz w:val="44"/>
          <w:szCs w:val="44"/>
        </w:rPr>
        <w:t>录</w:t>
      </w:r>
    </w:p>
    <w:p>
      <w:pPr>
        <w:tabs>
          <w:tab w:val="center" w:pos="4213"/>
          <w:tab w:val="left" w:pos="5447"/>
        </w:tabs>
        <w:jc w:val="left"/>
        <w:rPr>
          <w:rFonts w:hint="eastAsia" w:ascii="Times New Roman" w:hAnsi="Times New Roman" w:eastAsia="宋体" w:cs="宋体"/>
          <w:b/>
          <w:bCs/>
          <w:sz w:val="44"/>
          <w:szCs w:val="44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宋体"/>
        </w:rPr>
      </w:pPr>
      <w:r>
        <w:rPr>
          <w:rFonts w:ascii="Times New Roman" w:hAnsi="Times New Roman" w:eastAsia="宋体" w:cs="宋体"/>
          <w:b/>
          <w:bCs/>
          <w:sz w:val="28"/>
          <w:szCs w:val="28"/>
        </w:rPr>
        <w:fldChar w:fldCharType="begin"/>
      </w:r>
      <w:r>
        <w:rPr>
          <w:rFonts w:ascii="Times New Roman" w:hAnsi="Times New Roman" w:eastAsia="宋体" w:cs="宋体"/>
          <w:b/>
          <w:bCs/>
          <w:sz w:val="28"/>
          <w:szCs w:val="28"/>
        </w:rPr>
        <w:instrText xml:space="preserve">TOC \o "1-3" \h \u </w:instrText>
      </w:r>
      <w:r>
        <w:rPr>
          <w:rFonts w:ascii="Times New Roman" w:hAnsi="Times New Roman" w:eastAsia="宋体" w:cs="宋体"/>
          <w:b/>
          <w:bCs/>
          <w:sz w:val="28"/>
          <w:szCs w:val="28"/>
        </w:rPr>
        <w:fldChar w:fldCharType="separate"/>
      </w:r>
      <w:r>
        <w:rPr>
          <w:rFonts w:ascii="Times New Roman" w:hAnsi="Times New Roman" w:eastAsia="宋体" w:cs="宋体"/>
          <w:bCs/>
          <w:szCs w:val="28"/>
        </w:rPr>
        <w:fldChar w:fldCharType="begin"/>
      </w:r>
      <w:r>
        <w:rPr>
          <w:rFonts w:ascii="Times New Roman" w:hAnsi="Times New Roman" w:eastAsia="宋体" w:cs="宋体"/>
          <w:bCs/>
          <w:szCs w:val="28"/>
        </w:rPr>
        <w:instrText xml:space="preserve"> HYPERLINK \l _Toc23709 </w:instrText>
      </w:r>
      <w:r>
        <w:rPr>
          <w:rFonts w:ascii="Times New Roman" w:hAnsi="Times New Roman" w:eastAsia="宋体" w:cs="宋体"/>
          <w:bCs/>
          <w:szCs w:val="28"/>
        </w:rPr>
        <w:fldChar w:fldCharType="separate"/>
      </w:r>
      <w:r>
        <w:rPr>
          <w:rFonts w:hint="eastAsia" w:ascii="Times New Roman" w:hAnsi="Times New Roman" w:eastAsia="宋体" w:cs="宋体"/>
          <w:szCs w:val="24"/>
        </w:rPr>
        <w:t>1</w:t>
      </w:r>
      <w:r>
        <w:rPr>
          <w:rFonts w:hint="eastAsia" w:ascii="Times New Roman" w:hAnsi="Times New Roman" w:eastAsia="宋体" w:cs="宋体"/>
          <w:szCs w:val="24"/>
          <w:lang w:val="en-US" w:eastAsia="zh-CN"/>
        </w:rPr>
        <w:t xml:space="preserve"> 虚警显示及滤除指令集一览表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PAGEREF _Toc23709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 w:cs="宋体"/>
          <w:bCs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/>
        </w:rPr>
      </w:pPr>
      <w:r>
        <w:rPr>
          <w:rFonts w:ascii="Times New Roman" w:hAnsi="Times New Roman" w:eastAsia="宋体" w:cs="宋体"/>
          <w:bCs/>
          <w:szCs w:val="28"/>
        </w:rPr>
        <w:fldChar w:fldCharType="begin"/>
      </w:r>
      <w:r>
        <w:rPr>
          <w:rFonts w:ascii="Times New Roman" w:hAnsi="Times New Roman" w:eastAsia="宋体" w:cs="宋体"/>
          <w:bCs/>
          <w:szCs w:val="28"/>
        </w:rPr>
        <w:instrText xml:space="preserve"> HYPERLINK \l _Toc7546 </w:instrText>
      </w:r>
      <w:r>
        <w:rPr>
          <w:rFonts w:ascii="Times New Roman" w:hAnsi="Times New Roman" w:eastAsia="宋体" w:cs="宋体"/>
          <w:bCs/>
          <w:szCs w:val="28"/>
        </w:rPr>
        <w:fldChar w:fldCharType="separate"/>
      </w:r>
      <w:r>
        <w:rPr>
          <w:rFonts w:hint="eastAsia" w:ascii="Times New Roman" w:hAnsi="Times New Roman" w:eastAsia="宋体" w:cs="宋体"/>
          <w:szCs w:val="24"/>
          <w:lang w:val="en-US" w:eastAsia="zh-CN"/>
        </w:rPr>
        <w:t>2 虚警显示及滤除指令集详细描述表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PAGEREF _Toc7546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 w:cs="宋体"/>
          <w:bCs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/>
        </w:rPr>
      </w:pPr>
      <w:r>
        <w:rPr>
          <w:rFonts w:ascii="Times New Roman" w:hAnsi="Times New Roman" w:eastAsia="宋体" w:cs="宋体"/>
          <w:bCs/>
          <w:szCs w:val="28"/>
        </w:rPr>
        <w:fldChar w:fldCharType="begin"/>
      </w:r>
      <w:r>
        <w:rPr>
          <w:rFonts w:ascii="Times New Roman" w:hAnsi="Times New Roman" w:eastAsia="宋体" w:cs="宋体"/>
          <w:bCs/>
          <w:szCs w:val="28"/>
        </w:rPr>
        <w:instrText xml:space="preserve"> HYPERLINK \l _Toc15729 </w:instrText>
      </w:r>
      <w:r>
        <w:rPr>
          <w:rFonts w:ascii="Times New Roman" w:hAnsi="Times New Roman" w:eastAsia="宋体" w:cs="宋体"/>
          <w:bCs/>
          <w:szCs w:val="28"/>
        </w:rPr>
        <w:fldChar w:fldCharType="separate"/>
      </w:r>
      <w:r>
        <w:rPr>
          <w:rFonts w:hint="eastAsia" w:ascii="Times New Roman" w:hAnsi="Times New Roman" w:eastAsia="宋体" w:cs="宋体"/>
          <w:szCs w:val="24"/>
          <w:lang w:val="en-US" w:eastAsia="zh-CN"/>
        </w:rPr>
        <w:t>3 虚警显示及滤除上位机需求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PAGEREF _Toc15729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 w:cs="宋体"/>
          <w:bCs/>
          <w:szCs w:val="28"/>
        </w:rPr>
        <w:fldChar w:fldCharType="end"/>
      </w:r>
    </w:p>
    <w:p>
      <w:pPr>
        <w:spacing w:line="360" w:lineRule="auto"/>
        <w:rPr>
          <w:rFonts w:ascii="Times New Roman" w:hAnsi="Times New Roman" w:eastAsia="宋体" w:cs="宋体"/>
          <w:b/>
          <w:bCs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宋体"/>
          <w:bCs/>
          <w:szCs w:val="28"/>
        </w:rPr>
        <w:fldChar w:fldCharType="end"/>
      </w:r>
    </w:p>
    <w:p>
      <w:pPr>
        <w:pStyle w:val="2"/>
        <w:numPr>
          <w:ilvl w:val="0"/>
          <w:numId w:val="0"/>
        </w:numPr>
        <w:spacing w:line="360" w:lineRule="auto"/>
        <w:outlineLvl w:val="0"/>
        <w:rPr>
          <w:rFonts w:hint="default" w:ascii="Times New Roman" w:hAnsi="Times New Roman" w:eastAsia="宋体" w:cs="宋体"/>
          <w:b/>
          <w:sz w:val="24"/>
          <w:szCs w:val="24"/>
          <w:lang w:val="en-US" w:eastAsia="zh-CN"/>
        </w:rPr>
      </w:pPr>
      <w:bookmarkStart w:id="2" w:name="_Toc23709"/>
      <w:bookmarkStart w:id="3" w:name="_Toc19090"/>
      <w:r>
        <w:rPr>
          <w:rFonts w:hint="eastAsia" w:ascii="Times New Roman" w:hAnsi="Times New Roman" w:eastAsia="宋体" w:cs="宋体"/>
          <w:b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 xml:space="preserve"> 虚警显示及滤除指令集一览表</w:t>
      </w:r>
      <w:bookmarkEnd w:id="2"/>
      <w:bookmarkEnd w:id="3"/>
    </w:p>
    <w:p>
      <w:pPr>
        <w:pStyle w:val="5"/>
        <w:jc w:val="center"/>
        <w:rPr>
          <w:rFonts w:hint="eastAsia" w:ascii="Times New Roman" w:hAnsi="Times New Roman" w:eastAsia="宋体"/>
          <w:lang w:eastAsia="zh-CN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表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 xml:space="preserve"> </w:t>
      </w:r>
      <w:r>
        <w:rPr>
          <w:rFonts w:hint="eastAsia" w:ascii="Times New Roman" w:hAnsi="Times New Roman" w:eastAsia="宋体"/>
          <w:lang w:val="en-US" w:eastAsia="zh-CN"/>
        </w:rPr>
        <w:t>虚警显示及滤除</w:t>
      </w:r>
      <w:r>
        <w:rPr>
          <w:rFonts w:hint="eastAsia" w:ascii="Times New Roman" w:hAnsi="Times New Roman" w:eastAsia="宋体"/>
          <w:lang w:eastAsia="zh-CN"/>
        </w:rPr>
        <w:t>指令集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6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基础指令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bookmarkStart w:id="7" w:name="_GoBack"/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停止显示</w:t>
            </w:r>
            <w:bookmarkEnd w:id="7"/>
          </w:p>
        </w:tc>
      </w:tr>
    </w:tbl>
    <w:p>
      <w:pPr>
        <w:pStyle w:val="5"/>
        <w:jc w:val="center"/>
        <w:rPr>
          <w:rFonts w:ascii="Times New Roman" w:hAnsi="Times New Roman" w:eastAsia="宋体"/>
        </w:rPr>
      </w:pPr>
      <w:bookmarkStart w:id="4" w:name="_Toc11566"/>
    </w:p>
    <w:p>
      <w:pPr>
        <w:pStyle w:val="2"/>
        <w:numPr>
          <w:ilvl w:val="0"/>
          <w:numId w:val="0"/>
        </w:numPr>
        <w:spacing w:line="360" w:lineRule="auto"/>
        <w:outlineLvl w:val="0"/>
        <w:rPr>
          <w:rFonts w:ascii="Times New Roman" w:hAnsi="Times New Roman" w:eastAsia="宋体"/>
        </w:rPr>
      </w:pPr>
      <w:bookmarkStart w:id="5" w:name="_Toc7546"/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2 虚警显示及滤除指令集详细描述表</w:t>
      </w:r>
      <w:bookmarkEnd w:id="5"/>
    </w:p>
    <w:p>
      <w:pPr>
        <w:pStyle w:val="5"/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eastAsia" w:ascii="Times New Roman" w:hAnsi="Times New Roman" w:eastAsia="宋体"/>
          <w:lang w:eastAsia="zh-CN"/>
        </w:rPr>
        <w:t xml:space="preserve"> </w:t>
      </w:r>
      <w:r>
        <w:rPr>
          <w:rFonts w:hint="eastAsia" w:ascii="Times New Roman" w:hAnsi="Times New Roman" w:eastAsia="宋体"/>
          <w:lang w:val="en-US" w:eastAsia="zh-CN"/>
        </w:rPr>
        <w:t>指令详细描述</w:t>
      </w:r>
    </w:p>
    <w:tbl>
      <w:tblPr>
        <w:tblStyle w:val="15"/>
        <w:tblW w:w="8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上位机—&gt;雷达</w:t>
            </w:r>
          </w:p>
        </w:tc>
        <w:tc>
          <w:tcPr>
            <w:tcW w:w="629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上位机&lt;—雷达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成功返回：Done（返回一次）X:-0.06 Y:0.31 （会一直返回给上位机）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 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 以及已经写入雷达内部的坐标值，如：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X:-0.03 Y:2.12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X:0.15 Y:1.98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......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X:0.04 Y:1.55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（返回一次）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 (返回一次)</w:t>
            </w: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失败返回：is not recognized as a CLI command。</w:t>
            </w:r>
          </w:p>
        </w:tc>
      </w:tr>
    </w:tbl>
    <w:p>
      <w:pPr>
        <w:bidi w:val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bookmarkStart w:id="6" w:name="_Toc15729"/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3 虚警显示及滤除</w:t>
      </w:r>
      <w:bookmarkEnd w:id="4"/>
      <w:r>
        <w:rPr>
          <w:rFonts w:hint="eastAsia" w:ascii="Times New Roman" w:hAnsi="Times New Roman" w:eastAsia="宋体" w:cs="宋体"/>
          <w:b/>
          <w:sz w:val="24"/>
          <w:szCs w:val="24"/>
          <w:lang w:val="en-US" w:eastAsia="zh-CN"/>
        </w:rPr>
        <w:t>上位机需求</w:t>
      </w:r>
      <w:bookmarkEnd w:id="6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上位机需在原有基础上增加以下功能：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（1）显示最强虚警点：上位机需要增加一个按钮来下发“</w:t>
      </w:r>
      <w:r>
        <w:rPr>
          <w:rFonts w:hint="eastAsia" w:ascii="Times New Roman" w:hAnsi="Times New Roman" w:eastAsia="宋体"/>
          <w:sz w:val="21"/>
          <w:szCs w:val="21"/>
          <w:vertAlign w:val="baseline"/>
          <w:lang w:val="en-US" w:eastAsia="zh-CN"/>
        </w:rPr>
        <w:t>falseAlarmOrder 0</w:t>
      </w: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”，需要根据雷达所配置的检测范围增添一个坐标轴，并且将雷达返回的最强点坐标显示在上位机坐标轴上。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（2）剔除视场内的虚警：上位机需要增加一个按钮来下发“</w:t>
      </w:r>
      <w:r>
        <w:rPr>
          <w:rFonts w:hint="eastAsia" w:ascii="Times New Roman" w:hAnsi="Times New Roman" w:eastAsia="宋体"/>
          <w:sz w:val="21"/>
          <w:szCs w:val="21"/>
          <w:vertAlign w:val="baseline"/>
          <w:lang w:val="en-US" w:eastAsia="zh-CN"/>
        </w:rPr>
        <w:t>falseAlarmOrder 1</w:t>
      </w: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”给雷达，雷达会返回Done。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（3）回读剔除虚警值：上位机需要增加一个按钮来下发“</w:t>
      </w:r>
      <w:r>
        <w:rPr>
          <w:rFonts w:hint="eastAsia" w:ascii="Times New Roman" w:hAnsi="Times New Roman" w:eastAsia="宋体"/>
          <w:sz w:val="21"/>
          <w:szCs w:val="21"/>
          <w:vertAlign w:val="baseline"/>
          <w:lang w:val="en-US" w:eastAsia="zh-CN"/>
        </w:rPr>
        <w:t>falseAlarmOrder 2</w:t>
      </w: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”给雷达，雷达将会返回已存储好的坐标轴给上位机，上位机还需增加一个表格打印雷达返回的数据。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（4）取消剔除：上位机需要增加一个按钮来下发“</w:t>
      </w:r>
      <w:r>
        <w:rPr>
          <w:rFonts w:hint="eastAsia" w:ascii="Times New Roman" w:hAnsi="Times New Roman" w:eastAsia="宋体"/>
          <w:sz w:val="21"/>
          <w:szCs w:val="21"/>
          <w:vertAlign w:val="baseline"/>
          <w:lang w:val="en-US" w:eastAsia="zh-CN"/>
        </w:rPr>
        <w:t>falseAlarmOrder 3</w:t>
      </w: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”给雷达，雷达会返回Done。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（5）停止显示：上位机需要增加一个按钮来下发“</w:t>
      </w:r>
      <w:r>
        <w:rPr>
          <w:rFonts w:hint="eastAsia" w:ascii="Times New Roman" w:hAnsi="Times New Roman" w:eastAsia="宋体"/>
          <w:sz w:val="21"/>
          <w:szCs w:val="21"/>
          <w:vertAlign w:val="baseline"/>
          <w:lang w:val="en-US" w:eastAsia="zh-CN"/>
        </w:rPr>
        <w:t>falseAlarmOrder 4</w:t>
      </w:r>
      <w:r>
        <w:rPr>
          <w:rFonts w:hint="eastAsia" w:ascii="Times New Roman" w:hAnsi="Times New Roman" w:eastAsia="宋体"/>
          <w:sz w:val="24"/>
          <w:szCs w:val="24"/>
          <w:vertAlign w:val="baseline"/>
          <w:lang w:val="en-US" w:eastAsia="zh-CN"/>
        </w:rPr>
        <w:t>”给雷达，雷达如果接收成功则会返回Done.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18" w:space="1"/>
      </w:pBdr>
      <w:tabs>
        <w:tab w:val="left" w:pos="3629"/>
        <w:tab w:val="clear" w:pos="4153"/>
        <w:tab w:val="clear" w:pos="8306"/>
      </w:tabs>
      <w:jc w:val="center"/>
      <w:rPr>
        <w:rFonts w:ascii="华文楷体" w:hAnsi="华文楷体" w:eastAsia="华文楷体"/>
      </w:rPr>
    </w:pPr>
    <w:r>
      <w:rPr>
        <w:rFonts w:ascii="华文楷体" w:hAnsi="华文楷体" w:eastAsia="华文楷体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楷体" w:hAnsi="华文楷体" w:eastAsia="华文楷体"/>
      </w:rPr>
      <w:t>长沙莫之比智能科技有限公司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  <w:left w:val="none" w:color="auto" w:sz="0" w:space="0"/>
        <w:bottom w:val="single" w:color="auto" w:sz="12" w:space="1"/>
        <w:right w:val="none" w:color="auto" w:sz="0" w:space="0"/>
      </w:pBdr>
    </w:pPr>
    <w:r>
      <w:t xml:space="preserve">                                                                     </w:t>
    </w:r>
    <w:r>
      <w:drawing>
        <wp:inline distT="0" distB="0" distL="114300" distR="114300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multilevel"/>
    <w:tmpl w:val="00000023"/>
    <w:lvl w:ilvl="0" w:tentative="0">
      <w:start w:val="1"/>
      <w:numFmt w:val="decimal"/>
      <w:pStyle w:val="2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0F37"/>
    <w:rsid w:val="00003960"/>
    <w:rsid w:val="000458B5"/>
    <w:rsid w:val="00090481"/>
    <w:rsid w:val="00096DA7"/>
    <w:rsid w:val="000E233C"/>
    <w:rsid w:val="00130DE9"/>
    <w:rsid w:val="00257FA1"/>
    <w:rsid w:val="002A3EBF"/>
    <w:rsid w:val="002B2B9B"/>
    <w:rsid w:val="002D625D"/>
    <w:rsid w:val="002E58DF"/>
    <w:rsid w:val="00300F3A"/>
    <w:rsid w:val="00373C8B"/>
    <w:rsid w:val="003C7833"/>
    <w:rsid w:val="003D4C91"/>
    <w:rsid w:val="004028F3"/>
    <w:rsid w:val="00430141"/>
    <w:rsid w:val="00437CEC"/>
    <w:rsid w:val="004D0A9D"/>
    <w:rsid w:val="0052724C"/>
    <w:rsid w:val="006252AB"/>
    <w:rsid w:val="0068520B"/>
    <w:rsid w:val="006B1904"/>
    <w:rsid w:val="006E409C"/>
    <w:rsid w:val="006E7DE4"/>
    <w:rsid w:val="007114EE"/>
    <w:rsid w:val="00731465"/>
    <w:rsid w:val="00771E78"/>
    <w:rsid w:val="0079491E"/>
    <w:rsid w:val="007B2633"/>
    <w:rsid w:val="007B67AC"/>
    <w:rsid w:val="007D2923"/>
    <w:rsid w:val="007E3F4E"/>
    <w:rsid w:val="007E7483"/>
    <w:rsid w:val="008427EB"/>
    <w:rsid w:val="008B79B8"/>
    <w:rsid w:val="00951CFE"/>
    <w:rsid w:val="00957BFC"/>
    <w:rsid w:val="00960416"/>
    <w:rsid w:val="00B56FE8"/>
    <w:rsid w:val="00BE19B2"/>
    <w:rsid w:val="00BF2F0C"/>
    <w:rsid w:val="00C07922"/>
    <w:rsid w:val="00C272F2"/>
    <w:rsid w:val="00C735F7"/>
    <w:rsid w:val="00C85372"/>
    <w:rsid w:val="00C9497A"/>
    <w:rsid w:val="00C968A6"/>
    <w:rsid w:val="00CA5506"/>
    <w:rsid w:val="00CE40EE"/>
    <w:rsid w:val="00CF4E48"/>
    <w:rsid w:val="00D80953"/>
    <w:rsid w:val="00DF37F0"/>
    <w:rsid w:val="00EC5410"/>
    <w:rsid w:val="00EF7E3F"/>
    <w:rsid w:val="00F013D4"/>
    <w:rsid w:val="00F929DD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2E5FDC"/>
    <w:rsid w:val="034C7693"/>
    <w:rsid w:val="03622D52"/>
    <w:rsid w:val="03721E3F"/>
    <w:rsid w:val="038A6019"/>
    <w:rsid w:val="03BD2E4A"/>
    <w:rsid w:val="03CE24F8"/>
    <w:rsid w:val="03EC407C"/>
    <w:rsid w:val="047F1C1A"/>
    <w:rsid w:val="048160A3"/>
    <w:rsid w:val="049B6386"/>
    <w:rsid w:val="049D3AAE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0141F0"/>
    <w:rsid w:val="07204D53"/>
    <w:rsid w:val="07693E7F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951BFB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AA7E25"/>
    <w:rsid w:val="0FED75AC"/>
    <w:rsid w:val="10805830"/>
    <w:rsid w:val="108E6C50"/>
    <w:rsid w:val="10A75D49"/>
    <w:rsid w:val="10B672E7"/>
    <w:rsid w:val="10BA51B1"/>
    <w:rsid w:val="10D4021D"/>
    <w:rsid w:val="10E315AC"/>
    <w:rsid w:val="10FA3B16"/>
    <w:rsid w:val="10FC29B4"/>
    <w:rsid w:val="11106CD2"/>
    <w:rsid w:val="11162BE0"/>
    <w:rsid w:val="11541BC1"/>
    <w:rsid w:val="11574912"/>
    <w:rsid w:val="119309A0"/>
    <w:rsid w:val="119749B4"/>
    <w:rsid w:val="119E1DFD"/>
    <w:rsid w:val="11AA1EF2"/>
    <w:rsid w:val="11B03992"/>
    <w:rsid w:val="11BF4501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3DA6B81"/>
    <w:rsid w:val="13DE240E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6E322D1"/>
    <w:rsid w:val="16FA5875"/>
    <w:rsid w:val="173009AA"/>
    <w:rsid w:val="17393B2B"/>
    <w:rsid w:val="173C5CD6"/>
    <w:rsid w:val="17450967"/>
    <w:rsid w:val="1774670F"/>
    <w:rsid w:val="17967B0D"/>
    <w:rsid w:val="17CD5665"/>
    <w:rsid w:val="17F54EB7"/>
    <w:rsid w:val="17FD7953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076A84"/>
    <w:rsid w:val="1A3F5864"/>
    <w:rsid w:val="1A4E1FEA"/>
    <w:rsid w:val="1A616875"/>
    <w:rsid w:val="1A623783"/>
    <w:rsid w:val="1A811437"/>
    <w:rsid w:val="1AD605DB"/>
    <w:rsid w:val="1B260A3C"/>
    <w:rsid w:val="1B3D06F8"/>
    <w:rsid w:val="1B811BBD"/>
    <w:rsid w:val="1BAF096D"/>
    <w:rsid w:val="1BB74E7A"/>
    <w:rsid w:val="1BBE08D7"/>
    <w:rsid w:val="1BCA4D3D"/>
    <w:rsid w:val="1BDA37AA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1E924A0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001A4C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2019C9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434D90"/>
    <w:rsid w:val="29501D91"/>
    <w:rsid w:val="29A427C6"/>
    <w:rsid w:val="29C14099"/>
    <w:rsid w:val="29D458B5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292E"/>
    <w:rsid w:val="2A684672"/>
    <w:rsid w:val="2A6D1B98"/>
    <w:rsid w:val="2A7660F4"/>
    <w:rsid w:val="2AB70D54"/>
    <w:rsid w:val="2AD373E8"/>
    <w:rsid w:val="2B5A0AEE"/>
    <w:rsid w:val="2B9128DC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8B5D8B"/>
    <w:rsid w:val="2EB91F98"/>
    <w:rsid w:val="2EC67B2E"/>
    <w:rsid w:val="2EEB7216"/>
    <w:rsid w:val="2EED1C91"/>
    <w:rsid w:val="2EF1551B"/>
    <w:rsid w:val="2EFF0390"/>
    <w:rsid w:val="2F0A603F"/>
    <w:rsid w:val="2F3F71CF"/>
    <w:rsid w:val="2F6045D1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E70CA6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6EF0D2A"/>
    <w:rsid w:val="370C67CC"/>
    <w:rsid w:val="373E4366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20F83"/>
    <w:rsid w:val="3B0A073C"/>
    <w:rsid w:val="3B0A29B7"/>
    <w:rsid w:val="3B1C2B37"/>
    <w:rsid w:val="3B2447B8"/>
    <w:rsid w:val="3BA86001"/>
    <w:rsid w:val="3BC85C08"/>
    <w:rsid w:val="3BFE4309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2A6192"/>
    <w:rsid w:val="403F4BD9"/>
    <w:rsid w:val="408679E7"/>
    <w:rsid w:val="40957183"/>
    <w:rsid w:val="40E21719"/>
    <w:rsid w:val="40F2674A"/>
    <w:rsid w:val="40F70882"/>
    <w:rsid w:val="41072898"/>
    <w:rsid w:val="412A2C7F"/>
    <w:rsid w:val="413F0EA5"/>
    <w:rsid w:val="41546DCF"/>
    <w:rsid w:val="418828FF"/>
    <w:rsid w:val="4195439C"/>
    <w:rsid w:val="41AE612E"/>
    <w:rsid w:val="41D87379"/>
    <w:rsid w:val="41D92675"/>
    <w:rsid w:val="41FC4E94"/>
    <w:rsid w:val="420114B0"/>
    <w:rsid w:val="42550130"/>
    <w:rsid w:val="427D7D1E"/>
    <w:rsid w:val="429053D8"/>
    <w:rsid w:val="42BD5897"/>
    <w:rsid w:val="42DC79C8"/>
    <w:rsid w:val="42FF78E9"/>
    <w:rsid w:val="43123392"/>
    <w:rsid w:val="431E013C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62997"/>
    <w:rsid w:val="485C7348"/>
    <w:rsid w:val="48FE2866"/>
    <w:rsid w:val="492542C8"/>
    <w:rsid w:val="493040C5"/>
    <w:rsid w:val="495D1C94"/>
    <w:rsid w:val="49615681"/>
    <w:rsid w:val="49AF1DF4"/>
    <w:rsid w:val="49C90278"/>
    <w:rsid w:val="49D56304"/>
    <w:rsid w:val="49DD7A2D"/>
    <w:rsid w:val="49E1160F"/>
    <w:rsid w:val="4A8B1F54"/>
    <w:rsid w:val="4AB10CFD"/>
    <w:rsid w:val="4AB50930"/>
    <w:rsid w:val="4AFE3D30"/>
    <w:rsid w:val="4B0B49F3"/>
    <w:rsid w:val="4B124DDD"/>
    <w:rsid w:val="4B272820"/>
    <w:rsid w:val="4B427222"/>
    <w:rsid w:val="4B541A38"/>
    <w:rsid w:val="4B68003D"/>
    <w:rsid w:val="4B8272CC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231CE5"/>
    <w:rsid w:val="4D454A0D"/>
    <w:rsid w:val="4D477ACD"/>
    <w:rsid w:val="4D59120F"/>
    <w:rsid w:val="4D6366EA"/>
    <w:rsid w:val="4D7D4B21"/>
    <w:rsid w:val="4D827281"/>
    <w:rsid w:val="4DCD2299"/>
    <w:rsid w:val="4DF50A0A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028A9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AD4675"/>
    <w:rsid w:val="51CF1F8A"/>
    <w:rsid w:val="51EA3769"/>
    <w:rsid w:val="51F250D0"/>
    <w:rsid w:val="52372E3D"/>
    <w:rsid w:val="52805C7D"/>
    <w:rsid w:val="528E0597"/>
    <w:rsid w:val="529C709E"/>
    <w:rsid w:val="52B31867"/>
    <w:rsid w:val="52BA2C0B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0A578D"/>
    <w:rsid w:val="56333FCC"/>
    <w:rsid w:val="5635075F"/>
    <w:rsid w:val="565C2BD3"/>
    <w:rsid w:val="566A5D84"/>
    <w:rsid w:val="566B6926"/>
    <w:rsid w:val="567C257F"/>
    <w:rsid w:val="56C221EB"/>
    <w:rsid w:val="56C77DCF"/>
    <w:rsid w:val="56DC368F"/>
    <w:rsid w:val="56E511E8"/>
    <w:rsid w:val="570654C8"/>
    <w:rsid w:val="570A6BA6"/>
    <w:rsid w:val="5716650A"/>
    <w:rsid w:val="57502B53"/>
    <w:rsid w:val="5785727D"/>
    <w:rsid w:val="57B67E70"/>
    <w:rsid w:val="57D90D69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52EDF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D36A19"/>
    <w:rsid w:val="5CD8729A"/>
    <w:rsid w:val="5CE474CB"/>
    <w:rsid w:val="5D607082"/>
    <w:rsid w:val="5D724AD7"/>
    <w:rsid w:val="5D9F58F5"/>
    <w:rsid w:val="5DAF6B05"/>
    <w:rsid w:val="5DE312D5"/>
    <w:rsid w:val="5E002943"/>
    <w:rsid w:val="5E035899"/>
    <w:rsid w:val="5E6125B4"/>
    <w:rsid w:val="5E6B6ED0"/>
    <w:rsid w:val="5E7F6872"/>
    <w:rsid w:val="5E8542D4"/>
    <w:rsid w:val="5E8C397F"/>
    <w:rsid w:val="5E964ED7"/>
    <w:rsid w:val="5E9E08BF"/>
    <w:rsid w:val="5EC01CD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AC344F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74600E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657B47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60242"/>
    <w:rsid w:val="69796DD8"/>
    <w:rsid w:val="697D2C8F"/>
    <w:rsid w:val="698A2982"/>
    <w:rsid w:val="699400FD"/>
    <w:rsid w:val="69961A02"/>
    <w:rsid w:val="69B800D9"/>
    <w:rsid w:val="69C6641A"/>
    <w:rsid w:val="69D2328F"/>
    <w:rsid w:val="69D3460E"/>
    <w:rsid w:val="69E30401"/>
    <w:rsid w:val="6A106BF9"/>
    <w:rsid w:val="6A112D2B"/>
    <w:rsid w:val="6A2A76D9"/>
    <w:rsid w:val="6A8101FB"/>
    <w:rsid w:val="6A96160D"/>
    <w:rsid w:val="6A9E1604"/>
    <w:rsid w:val="6AAA2B2B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71108"/>
    <w:rsid w:val="6C2B0263"/>
    <w:rsid w:val="6C327A72"/>
    <w:rsid w:val="6C3450FE"/>
    <w:rsid w:val="6C5D69AC"/>
    <w:rsid w:val="6C662050"/>
    <w:rsid w:val="6C6E17BB"/>
    <w:rsid w:val="6C7E1AEB"/>
    <w:rsid w:val="6C7F15D3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5C6E55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1A23AA3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E20C04"/>
    <w:rsid w:val="73F23EE3"/>
    <w:rsid w:val="7434632E"/>
    <w:rsid w:val="743B74A8"/>
    <w:rsid w:val="74475500"/>
    <w:rsid w:val="748939A6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67D7BC0"/>
    <w:rsid w:val="77034E79"/>
    <w:rsid w:val="77112212"/>
    <w:rsid w:val="77274476"/>
    <w:rsid w:val="776A0A60"/>
    <w:rsid w:val="77887952"/>
    <w:rsid w:val="77AC3049"/>
    <w:rsid w:val="77B26D8C"/>
    <w:rsid w:val="780E58F6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C57FF5"/>
    <w:rsid w:val="7DD30776"/>
    <w:rsid w:val="7DDB7B9F"/>
    <w:rsid w:val="7DDC42BF"/>
    <w:rsid w:val="7E0F2FE4"/>
    <w:rsid w:val="7E2E5561"/>
    <w:rsid w:val="7E43646E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黑体" w:cs="Times New Roman"/>
      <w:b/>
      <w:kern w:val="44"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宋体" w:hAnsi="宋体"/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7">
    <w:name w:val="annotation text"/>
    <w:basedOn w:val="1"/>
    <w:link w:val="25"/>
    <w:qFormat/>
    <w:uiPriority w:val="0"/>
    <w:pPr>
      <w:jc w:val="left"/>
    </w:pPr>
  </w:style>
  <w:style w:type="paragraph" w:styleId="8">
    <w:name w:val="Balloon Text"/>
    <w:basedOn w:val="1"/>
    <w:link w:val="23"/>
    <w:qFormat/>
    <w:uiPriority w:val="0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7"/>
    <w:next w:val="7"/>
    <w:link w:val="26"/>
    <w:qFormat/>
    <w:uiPriority w:val="0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Grid Accent 1"/>
    <w:basedOn w:val="14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7">
    <w:name w:val="Light Grid Accent 5"/>
    <w:basedOn w:val="14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character" w:styleId="19">
    <w:name w:val="Hyperlink"/>
    <w:qFormat/>
    <w:uiPriority w:val="99"/>
    <w:rPr>
      <w:color w:val="0000FF"/>
      <w:u w:val="single"/>
      <w:lang w:val="en-US" w:eastAsia="zh-CN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网格型1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批注框文本 字符"/>
    <w:basedOn w:val="18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文档结构图 字符"/>
    <w:basedOn w:val="18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5">
    <w:name w:val="批注文字 字符"/>
    <w:basedOn w:val="18"/>
    <w:link w:val="7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6">
    <w:name w:val="批注主题 字符"/>
    <w:basedOn w:val="25"/>
    <w:link w:val="1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27">
    <w:name w:val="正文1 字符"/>
    <w:basedOn w:val="18"/>
    <w:link w:val="28"/>
    <w:qFormat/>
    <w:uiPriority w:val="0"/>
    <w:rPr>
      <w:rFonts w:asciiTheme="minorEastAsia" w:hAnsiTheme="minorEastAsia"/>
    </w:rPr>
  </w:style>
  <w:style w:type="paragraph" w:customStyle="1" w:styleId="28">
    <w:name w:val="正文1"/>
    <w:basedOn w:val="1"/>
    <w:link w:val="27"/>
    <w:qFormat/>
    <w:uiPriority w:val="0"/>
    <w:rPr>
      <w:rFonts w:asciiTheme="minorEastAsia" w:hAnsi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75AEC5-975B-42FA-833F-3887F64F42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9</Pages>
  <Words>1573</Words>
  <Characters>3919</Characters>
  <Lines>21</Lines>
  <Paragraphs>6</Paragraphs>
  <TotalTime>2</TotalTime>
  <ScaleCrop>false</ScaleCrop>
  <LinksUpToDate>false</LinksUpToDate>
  <CharactersWithSpaces>4620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2018-10-29T11:44:00Z</dcterms:created>
  <dc:creator>zxy</dc:creator>
  <cp:lastModifiedBy>文佳</cp:lastModifiedBy>
  <cp:lastPrinted>2018-12-11T14:32:00Z</cp:lastPrinted>
  <dcterms:modified xsi:type="dcterms:W3CDTF">2020-05-12T07:14:50Z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