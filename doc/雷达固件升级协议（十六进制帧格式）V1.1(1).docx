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D5FC1" w14:textId="77777777" w:rsidR="003E7089" w:rsidRDefault="00883578">
      <w:pPr>
        <w:spacing w:line="360" w:lineRule="auto"/>
        <w:jc w:val="center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noProof/>
          <w:szCs w:val="24"/>
        </w:rPr>
        <w:drawing>
          <wp:inline distT="0" distB="0" distL="0" distR="0" wp14:anchorId="248EE175" wp14:editId="186C12C2">
            <wp:extent cx="529082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2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294595" cy="18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A1F" w14:textId="77777777" w:rsidR="003E7089" w:rsidRDefault="003E708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5EC9FB24" w14:textId="77777777" w:rsidR="003E7089" w:rsidRDefault="003E708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05B489CB" w14:textId="77777777" w:rsidR="003E7089" w:rsidRDefault="003E708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7A16F1EE" w14:textId="77777777" w:rsidR="003E7089" w:rsidRDefault="003E708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5D4C38B6" w14:textId="3FFD5E47" w:rsidR="003E7089" w:rsidRDefault="0025191B">
      <w:pPr>
        <w:spacing w:line="360" w:lineRule="auto"/>
        <w:jc w:val="center"/>
        <w:rPr>
          <w:rFonts w:ascii="Times New Roman" w:eastAsia="宋体" w:hAnsi="Times New Roman" w:cs="宋体"/>
          <w:b/>
          <w:szCs w:val="24"/>
        </w:rPr>
      </w:pPr>
      <w:r>
        <w:rPr>
          <w:rFonts w:ascii="Times New Roman" w:eastAsia="宋体" w:hAnsi="Times New Roman" w:cs="宋体" w:hint="eastAsia"/>
          <w:b/>
          <w:sz w:val="52"/>
          <w:szCs w:val="52"/>
        </w:rPr>
        <w:t>雷达</w:t>
      </w:r>
      <w:r w:rsidR="00883578">
        <w:rPr>
          <w:rFonts w:ascii="Times New Roman" w:eastAsia="宋体" w:hAnsi="Times New Roman" w:cs="宋体" w:hint="eastAsia"/>
          <w:b/>
          <w:sz w:val="52"/>
          <w:szCs w:val="52"/>
        </w:rPr>
        <w:t>固件升级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协议</w:t>
      </w:r>
      <w:r w:rsidR="005D46E0">
        <w:rPr>
          <w:rFonts w:ascii="Times New Roman" w:eastAsia="宋体" w:hAnsi="Times New Roman" w:cs="宋体" w:hint="eastAsia"/>
          <w:b/>
          <w:sz w:val="52"/>
          <w:szCs w:val="52"/>
        </w:rPr>
        <w:t>流程</w:t>
      </w:r>
    </w:p>
    <w:p w14:paraId="502884B1" w14:textId="77777777" w:rsidR="003E7089" w:rsidRDefault="003E708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3D776DB1" w14:textId="77777777" w:rsidR="003E7089" w:rsidRDefault="003E7089">
      <w:pPr>
        <w:rPr>
          <w:rFonts w:ascii="Times New Roman" w:eastAsia="宋体" w:hAnsi="Times New Roman"/>
        </w:rPr>
      </w:pPr>
    </w:p>
    <w:p w14:paraId="29B7EEA7" w14:textId="77777777" w:rsidR="003E7089" w:rsidRDefault="003E7089">
      <w:pPr>
        <w:rPr>
          <w:rFonts w:ascii="Times New Roman" w:eastAsia="宋体" w:hAnsi="Times New Roman"/>
        </w:rPr>
      </w:pPr>
    </w:p>
    <w:p w14:paraId="104B3DDC" w14:textId="77777777" w:rsidR="003E7089" w:rsidRDefault="003E7089">
      <w:pPr>
        <w:rPr>
          <w:rFonts w:ascii="Times New Roman" w:eastAsia="宋体" w:hAnsi="Times New Roman"/>
        </w:rPr>
      </w:pPr>
    </w:p>
    <w:p w14:paraId="3190D573" w14:textId="77777777" w:rsidR="003E7089" w:rsidRDefault="003E7089">
      <w:pPr>
        <w:rPr>
          <w:rFonts w:ascii="Times New Roman" w:eastAsia="宋体" w:hAnsi="Times New Roman"/>
        </w:rPr>
      </w:pPr>
    </w:p>
    <w:p w14:paraId="1C595CEB" w14:textId="77777777" w:rsidR="003E7089" w:rsidRDefault="003E7089">
      <w:pPr>
        <w:rPr>
          <w:rFonts w:ascii="Times New Roman" w:eastAsia="宋体" w:hAnsi="Times New Roman"/>
        </w:rPr>
      </w:pPr>
    </w:p>
    <w:p w14:paraId="2B4E696E" w14:textId="77777777" w:rsidR="003E7089" w:rsidRDefault="003E7089">
      <w:pPr>
        <w:rPr>
          <w:rFonts w:ascii="Times New Roman" w:eastAsia="宋体" w:hAnsi="Times New Roman"/>
        </w:rPr>
      </w:pPr>
    </w:p>
    <w:p w14:paraId="7A2F746E" w14:textId="77777777" w:rsidR="003E7089" w:rsidRDefault="003E7089">
      <w:pPr>
        <w:rPr>
          <w:rFonts w:ascii="Times New Roman" w:eastAsia="宋体" w:hAnsi="Times New Roman"/>
        </w:rPr>
      </w:pPr>
    </w:p>
    <w:p w14:paraId="09928724" w14:textId="77777777" w:rsidR="003E7089" w:rsidRDefault="003E7089">
      <w:pPr>
        <w:rPr>
          <w:rFonts w:ascii="Times New Roman" w:eastAsia="宋体" w:hAnsi="Times New Roman"/>
        </w:rPr>
      </w:pPr>
    </w:p>
    <w:p w14:paraId="55572833" w14:textId="77777777" w:rsidR="003E7089" w:rsidRDefault="003E7089">
      <w:pPr>
        <w:rPr>
          <w:rFonts w:ascii="Times New Roman" w:eastAsia="宋体" w:hAnsi="Times New Roman"/>
        </w:rPr>
      </w:pPr>
    </w:p>
    <w:p w14:paraId="0BAE083E" w14:textId="77777777" w:rsidR="003E7089" w:rsidRDefault="003E7089">
      <w:pPr>
        <w:rPr>
          <w:rFonts w:ascii="Times New Roman" w:eastAsia="宋体" w:hAnsi="Times New Roman"/>
        </w:rPr>
      </w:pPr>
    </w:p>
    <w:p w14:paraId="2E7EF297" w14:textId="77777777" w:rsidR="003E7089" w:rsidRDefault="003E7089">
      <w:pPr>
        <w:rPr>
          <w:rFonts w:ascii="Times New Roman" w:eastAsia="宋体" w:hAnsi="Times New Roman"/>
        </w:rPr>
      </w:pPr>
    </w:p>
    <w:p w14:paraId="572D49F2" w14:textId="77777777" w:rsidR="003E7089" w:rsidRDefault="003E7089">
      <w:pPr>
        <w:rPr>
          <w:rFonts w:ascii="Times New Roman" w:eastAsia="宋体" w:hAnsi="Times New Roman"/>
        </w:rPr>
      </w:pPr>
    </w:p>
    <w:p w14:paraId="7F7AA080" w14:textId="77777777" w:rsidR="003E7089" w:rsidRDefault="003E7089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</w:p>
    <w:p w14:paraId="1E6C5BAB" w14:textId="77777777" w:rsidR="003E7089" w:rsidRDefault="003E7089">
      <w:pPr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</w:p>
    <w:p w14:paraId="3E056AB1" w14:textId="77777777" w:rsidR="003E7089" w:rsidRDefault="00883578">
      <w:pPr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  <w:r>
        <w:rPr>
          <w:rFonts w:ascii="Times New Roman" w:eastAsia="宋体" w:hAnsi="Times New Roman" w:cs="宋体" w:hint="eastAsia"/>
          <w:b/>
          <w:sz w:val="32"/>
          <w:szCs w:val="32"/>
        </w:rPr>
        <w:t>长沙莫之比智能科技有限公司</w:t>
      </w:r>
    </w:p>
    <w:p w14:paraId="70DACB49" w14:textId="77777777" w:rsidR="003E7089" w:rsidRDefault="00805F0C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hyperlink r:id="rId10" w:history="1">
        <w:bookmarkStart w:id="0" w:name="_Toc532318911"/>
        <w:bookmarkStart w:id="1" w:name="_Toc532318775"/>
        <w:r w:rsidR="00883578">
          <w:rPr>
            <w:rFonts w:ascii="Times New Roman" w:eastAsia="宋体" w:hAnsi="Times New Roman" w:cs="Times New Roman"/>
            <w:sz w:val="32"/>
            <w:szCs w:val="32"/>
          </w:rPr>
          <w:t>Microbrain Intelligent Technology Co., Ltd.</w:t>
        </w:r>
        <w:bookmarkEnd w:id="0"/>
        <w:bookmarkEnd w:id="1"/>
      </w:hyperlink>
    </w:p>
    <w:p w14:paraId="14B59833" w14:textId="77777777" w:rsidR="003E7089" w:rsidRDefault="00883578">
      <w:pPr>
        <w:pageBreakBefore/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  <w:r>
        <w:rPr>
          <w:rFonts w:ascii="Times New Roman" w:eastAsia="宋体" w:hAnsi="Times New Roman" w:cs="宋体" w:hint="eastAsia"/>
          <w:b/>
          <w:sz w:val="32"/>
          <w:szCs w:val="32"/>
        </w:rPr>
        <w:lastRenderedPageBreak/>
        <w:t>历史版本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410"/>
        <w:gridCol w:w="5074"/>
      </w:tblGrid>
      <w:tr w:rsidR="003E7089" w14:paraId="30005A13" w14:textId="77777777">
        <w:trPr>
          <w:jc w:val="center"/>
        </w:trPr>
        <w:tc>
          <w:tcPr>
            <w:tcW w:w="2038" w:type="dxa"/>
            <w:shd w:val="clear" w:color="auto" w:fill="auto"/>
          </w:tcPr>
          <w:p w14:paraId="159C8691" w14:textId="77777777" w:rsidR="003E7089" w:rsidRDefault="00883578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10" w:type="dxa"/>
            <w:shd w:val="clear" w:color="auto" w:fill="auto"/>
          </w:tcPr>
          <w:p w14:paraId="30E31855" w14:textId="77777777" w:rsidR="003E7089" w:rsidRDefault="00883578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5074" w:type="dxa"/>
            <w:shd w:val="clear" w:color="auto" w:fill="auto"/>
          </w:tcPr>
          <w:p w14:paraId="13293C70" w14:textId="77777777" w:rsidR="003E7089" w:rsidRDefault="00883578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版本描述</w:t>
            </w:r>
          </w:p>
        </w:tc>
      </w:tr>
      <w:tr w:rsidR="003E7089" w14:paraId="2801302E" w14:textId="77777777">
        <w:trPr>
          <w:jc w:val="center"/>
        </w:trPr>
        <w:tc>
          <w:tcPr>
            <w:tcW w:w="2038" w:type="dxa"/>
            <w:shd w:val="clear" w:color="auto" w:fill="auto"/>
          </w:tcPr>
          <w:p w14:paraId="188C4606" w14:textId="77777777" w:rsidR="003E7089" w:rsidRDefault="00883578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20</w:t>
            </w:r>
            <w:r w:rsidR="00A462F4">
              <w:rPr>
                <w:rFonts w:ascii="Times New Roman" w:eastAsia="宋体" w:hAnsi="Times New Roman" w:cs="宋体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.0</w:t>
            </w:r>
            <w:r w:rsidR="00A462F4">
              <w:rPr>
                <w:rFonts w:ascii="Times New Roman" w:eastAsia="宋体" w:hAnsi="Times New Roman" w:cs="宋体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.</w:t>
            </w:r>
            <w:r w:rsidR="00A462F4">
              <w:rPr>
                <w:rFonts w:ascii="Times New Roman" w:eastAsia="宋体" w:hAnsi="Times New Roman" w:cs="宋体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7</w:t>
            </w:r>
          </w:p>
        </w:tc>
        <w:tc>
          <w:tcPr>
            <w:tcW w:w="1410" w:type="dxa"/>
            <w:shd w:val="clear" w:color="auto" w:fill="auto"/>
          </w:tcPr>
          <w:p w14:paraId="586713B8" w14:textId="77777777" w:rsidR="003E7089" w:rsidRDefault="00883578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v1.0</w:t>
            </w:r>
          </w:p>
        </w:tc>
        <w:tc>
          <w:tcPr>
            <w:tcW w:w="5074" w:type="dxa"/>
            <w:shd w:val="clear" w:color="auto" w:fill="auto"/>
          </w:tcPr>
          <w:p w14:paraId="056C54E3" w14:textId="1EA3D7B9" w:rsidR="00E7168B" w:rsidRPr="00E7168B" w:rsidRDefault="00A86373" w:rsidP="00E7168B">
            <w:pPr>
              <w:spacing w:line="360" w:lineRule="auto"/>
              <w:jc w:val="center"/>
              <w:rPr>
                <w:rFonts w:ascii="Times New Roman" w:eastAsia="宋体" w:hAnsi="Times New Roman" w:cs="宋体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Cs/>
                <w:sz w:val="24"/>
                <w:szCs w:val="24"/>
              </w:rPr>
              <w:t>固件升级流程</w:t>
            </w:r>
          </w:p>
        </w:tc>
      </w:tr>
      <w:tr w:rsidR="00E7168B" w14:paraId="252768AF" w14:textId="77777777">
        <w:trPr>
          <w:jc w:val="center"/>
        </w:trPr>
        <w:tc>
          <w:tcPr>
            <w:tcW w:w="2038" w:type="dxa"/>
            <w:shd w:val="clear" w:color="auto" w:fill="auto"/>
          </w:tcPr>
          <w:p w14:paraId="12AEA97D" w14:textId="7DD0AE1A" w:rsidR="00E7168B" w:rsidRDefault="00E7168B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宋体"/>
                <w:sz w:val="24"/>
                <w:szCs w:val="24"/>
              </w:rPr>
              <w:t>020.10.1</w:t>
            </w:r>
            <w:r w:rsidR="00112DB5">
              <w:rPr>
                <w:rFonts w:ascii="Times New Roman" w:eastAsia="宋体" w:hAnsi="Times New Roman" w:cs="宋体"/>
                <w:sz w:val="24"/>
                <w:szCs w:val="24"/>
              </w:rPr>
              <w:t>9</w:t>
            </w:r>
          </w:p>
        </w:tc>
        <w:tc>
          <w:tcPr>
            <w:tcW w:w="1410" w:type="dxa"/>
            <w:shd w:val="clear" w:color="auto" w:fill="auto"/>
          </w:tcPr>
          <w:p w14:paraId="51A8D010" w14:textId="0AE0E7AC" w:rsidR="00E7168B" w:rsidRDefault="00E7168B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1.1</w:t>
            </w:r>
          </w:p>
        </w:tc>
        <w:tc>
          <w:tcPr>
            <w:tcW w:w="5074" w:type="dxa"/>
            <w:shd w:val="clear" w:color="auto" w:fill="auto"/>
          </w:tcPr>
          <w:p w14:paraId="5442E3BB" w14:textId="67A5C529" w:rsidR="00E7168B" w:rsidRDefault="00112DB5" w:rsidP="00112DB5">
            <w:pPr>
              <w:spacing w:line="360" w:lineRule="auto"/>
              <w:jc w:val="center"/>
              <w:rPr>
                <w:rFonts w:ascii="Times New Roman" w:eastAsia="宋体" w:hAnsi="Times New Roman" w:cs="宋体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Cs/>
                <w:sz w:val="24"/>
                <w:szCs w:val="24"/>
              </w:rPr>
              <w:t>升级指令采用标准十六进制通信协议（</w:t>
            </w:r>
            <w:proofErr w:type="gramStart"/>
            <w:r>
              <w:rPr>
                <w:rFonts w:ascii="Times New Roman" w:eastAsia="宋体" w:hAnsi="Times New Roman" w:cs="宋体" w:hint="eastAsia"/>
                <w:bCs/>
                <w:sz w:val="24"/>
                <w:szCs w:val="24"/>
              </w:rPr>
              <w:t>带帧头帧</w:t>
            </w:r>
            <w:proofErr w:type="gramEnd"/>
            <w:r>
              <w:rPr>
                <w:rFonts w:ascii="Times New Roman" w:eastAsia="宋体" w:hAnsi="Times New Roman" w:cs="宋体" w:hint="eastAsia"/>
                <w:bCs/>
                <w:sz w:val="24"/>
                <w:szCs w:val="24"/>
              </w:rPr>
              <w:t>尾），</w:t>
            </w:r>
            <w:r w:rsidR="00E7168B">
              <w:rPr>
                <w:rFonts w:ascii="Times New Roman" w:eastAsia="宋体" w:hAnsi="Times New Roman" w:cs="宋体" w:hint="eastAsia"/>
                <w:bCs/>
                <w:sz w:val="24"/>
                <w:szCs w:val="24"/>
              </w:rPr>
              <w:t>优化发送固件数据步骤</w:t>
            </w:r>
          </w:p>
        </w:tc>
      </w:tr>
    </w:tbl>
    <w:p w14:paraId="50A21287" w14:textId="77777777" w:rsidR="003E7089" w:rsidRPr="00112DB5" w:rsidRDefault="003E7089">
      <w:pPr>
        <w:jc w:val="center"/>
        <w:rPr>
          <w:rFonts w:ascii="Times New Roman" w:eastAsia="宋体" w:hAnsi="Times New Roman" w:cs="宋体"/>
          <w:sz w:val="30"/>
          <w:szCs w:val="30"/>
        </w:rPr>
      </w:pPr>
    </w:p>
    <w:p w14:paraId="74AD9942" w14:textId="77777777" w:rsidR="003E7089" w:rsidRDefault="003E7089">
      <w:pPr>
        <w:spacing w:line="360" w:lineRule="auto"/>
        <w:jc w:val="center"/>
        <w:rPr>
          <w:rStyle w:val="af"/>
          <w:rFonts w:ascii="Times New Roman" w:eastAsia="宋体" w:hAnsi="Times New Roman" w:cs="宋体"/>
          <w:b/>
          <w:sz w:val="24"/>
          <w:szCs w:val="24"/>
        </w:rPr>
      </w:pPr>
    </w:p>
    <w:p w14:paraId="42DD7F79" w14:textId="77777777" w:rsidR="003E7089" w:rsidRDefault="003E7089">
      <w:pPr>
        <w:rPr>
          <w:rFonts w:ascii="Times New Roman" w:eastAsia="宋体" w:hAnsi="Times New Roman"/>
        </w:rPr>
      </w:pPr>
    </w:p>
    <w:p w14:paraId="46702098" w14:textId="77777777" w:rsidR="003E7089" w:rsidRDefault="003E7089">
      <w:pPr>
        <w:rPr>
          <w:rFonts w:ascii="Times New Roman" w:eastAsia="宋体" w:hAnsi="Times New Roman"/>
        </w:rPr>
      </w:pPr>
    </w:p>
    <w:p w14:paraId="569F46AD" w14:textId="77777777" w:rsidR="003E7089" w:rsidRDefault="003E7089">
      <w:pPr>
        <w:rPr>
          <w:rFonts w:ascii="Times New Roman" w:eastAsia="宋体" w:hAnsi="Times New Roman"/>
        </w:rPr>
      </w:pPr>
    </w:p>
    <w:p w14:paraId="3767446C" w14:textId="77777777" w:rsidR="003E7089" w:rsidRDefault="003E7089">
      <w:pPr>
        <w:rPr>
          <w:rFonts w:ascii="Times New Roman" w:eastAsia="宋体" w:hAnsi="Times New Roman"/>
        </w:rPr>
      </w:pPr>
    </w:p>
    <w:p w14:paraId="0FB8BA74" w14:textId="77777777" w:rsidR="003E7089" w:rsidRDefault="003E7089">
      <w:pPr>
        <w:rPr>
          <w:rFonts w:ascii="Times New Roman" w:eastAsia="宋体" w:hAnsi="Times New Roman"/>
        </w:rPr>
      </w:pPr>
    </w:p>
    <w:p w14:paraId="3CD5B81A" w14:textId="77777777" w:rsidR="003E7089" w:rsidRDefault="003E7089">
      <w:pPr>
        <w:rPr>
          <w:rFonts w:ascii="Times New Roman" w:eastAsia="宋体" w:hAnsi="Times New Roman"/>
        </w:rPr>
      </w:pPr>
    </w:p>
    <w:p w14:paraId="6E048D9E" w14:textId="77777777" w:rsidR="003E7089" w:rsidRDefault="003E7089">
      <w:pPr>
        <w:rPr>
          <w:rFonts w:ascii="Times New Roman" w:eastAsia="宋体" w:hAnsi="Times New Roman"/>
        </w:rPr>
      </w:pPr>
    </w:p>
    <w:p w14:paraId="3FB9CDE0" w14:textId="77777777" w:rsidR="003E7089" w:rsidRDefault="003E7089">
      <w:pPr>
        <w:rPr>
          <w:rFonts w:ascii="Times New Roman" w:eastAsia="宋体" w:hAnsi="Times New Roman"/>
        </w:rPr>
      </w:pPr>
    </w:p>
    <w:p w14:paraId="561BDE5E" w14:textId="77777777" w:rsidR="003E7089" w:rsidRDefault="003E7089">
      <w:pPr>
        <w:rPr>
          <w:rFonts w:ascii="Times New Roman" w:eastAsia="宋体" w:hAnsi="Times New Roman"/>
        </w:rPr>
      </w:pPr>
    </w:p>
    <w:p w14:paraId="062EADBE" w14:textId="77777777" w:rsidR="003E7089" w:rsidRDefault="003E7089">
      <w:pPr>
        <w:rPr>
          <w:rFonts w:ascii="Times New Roman" w:eastAsia="宋体" w:hAnsi="Times New Roman"/>
        </w:rPr>
      </w:pPr>
    </w:p>
    <w:p w14:paraId="47CC1396" w14:textId="77777777" w:rsidR="003E7089" w:rsidRDefault="003E7089">
      <w:pPr>
        <w:rPr>
          <w:rFonts w:ascii="Times New Roman" w:eastAsia="宋体" w:hAnsi="Times New Roman"/>
        </w:rPr>
      </w:pPr>
    </w:p>
    <w:p w14:paraId="7B1838DB" w14:textId="77777777" w:rsidR="003E7089" w:rsidRDefault="003E7089">
      <w:pPr>
        <w:rPr>
          <w:rFonts w:ascii="Times New Roman" w:eastAsia="宋体" w:hAnsi="Times New Roman"/>
        </w:rPr>
      </w:pPr>
    </w:p>
    <w:p w14:paraId="6B4A21D1" w14:textId="77777777" w:rsidR="003E7089" w:rsidRDefault="003E7089">
      <w:pPr>
        <w:rPr>
          <w:rFonts w:ascii="Times New Roman" w:eastAsia="宋体" w:hAnsi="Times New Roman"/>
        </w:rPr>
      </w:pPr>
    </w:p>
    <w:p w14:paraId="16003D4C" w14:textId="77777777" w:rsidR="003E7089" w:rsidRDefault="003E7089">
      <w:pPr>
        <w:rPr>
          <w:rFonts w:ascii="Times New Roman" w:eastAsia="宋体" w:hAnsi="Times New Roman"/>
        </w:rPr>
      </w:pPr>
    </w:p>
    <w:p w14:paraId="223C5584" w14:textId="77777777" w:rsidR="003E7089" w:rsidRDefault="003E7089">
      <w:pPr>
        <w:rPr>
          <w:rFonts w:ascii="Times New Roman" w:eastAsia="宋体" w:hAnsi="Times New Roman"/>
        </w:rPr>
      </w:pPr>
    </w:p>
    <w:p w14:paraId="7FA978AC" w14:textId="77777777" w:rsidR="003E7089" w:rsidRDefault="003E7089">
      <w:pPr>
        <w:rPr>
          <w:rFonts w:ascii="Times New Roman" w:eastAsia="宋体" w:hAnsi="Times New Roman"/>
        </w:rPr>
      </w:pPr>
    </w:p>
    <w:p w14:paraId="238768E1" w14:textId="77777777" w:rsidR="003E7089" w:rsidRDefault="003E7089">
      <w:pPr>
        <w:rPr>
          <w:rFonts w:ascii="Times New Roman" w:eastAsia="宋体" w:hAnsi="Times New Roman"/>
        </w:rPr>
      </w:pPr>
    </w:p>
    <w:p w14:paraId="1CCF4619" w14:textId="77777777" w:rsidR="003E7089" w:rsidRDefault="003E7089">
      <w:pPr>
        <w:rPr>
          <w:rFonts w:ascii="Times New Roman" w:eastAsia="宋体" w:hAnsi="Times New Roman"/>
        </w:rPr>
      </w:pPr>
    </w:p>
    <w:p w14:paraId="56C0F610" w14:textId="77777777" w:rsidR="003E7089" w:rsidRDefault="003E7089">
      <w:pPr>
        <w:rPr>
          <w:rFonts w:ascii="Times New Roman" w:eastAsia="宋体" w:hAnsi="Times New Roman"/>
        </w:rPr>
      </w:pPr>
    </w:p>
    <w:p w14:paraId="43AC9A81" w14:textId="77777777" w:rsidR="003E7089" w:rsidRDefault="003E7089">
      <w:pPr>
        <w:rPr>
          <w:rFonts w:ascii="Times New Roman" w:eastAsia="宋体" w:hAnsi="Times New Roman"/>
        </w:rPr>
      </w:pPr>
    </w:p>
    <w:p w14:paraId="4FB026C5" w14:textId="77777777" w:rsidR="003E7089" w:rsidRDefault="003E7089">
      <w:pPr>
        <w:rPr>
          <w:rFonts w:ascii="Times New Roman" w:eastAsia="宋体" w:hAnsi="Times New Roman"/>
        </w:rPr>
      </w:pPr>
    </w:p>
    <w:p w14:paraId="33CC4097" w14:textId="77777777" w:rsidR="003E7089" w:rsidRDefault="003E7089">
      <w:pPr>
        <w:rPr>
          <w:rFonts w:ascii="Times New Roman" w:eastAsia="宋体" w:hAnsi="Times New Roman"/>
        </w:rPr>
      </w:pPr>
    </w:p>
    <w:p w14:paraId="3DD69F59" w14:textId="77777777" w:rsidR="003E7089" w:rsidRDefault="003E7089">
      <w:pPr>
        <w:rPr>
          <w:rFonts w:ascii="Times New Roman" w:eastAsia="宋体" w:hAnsi="Times New Roman"/>
        </w:rPr>
      </w:pPr>
    </w:p>
    <w:p w14:paraId="6DABDF8A" w14:textId="77777777" w:rsidR="003E7089" w:rsidRDefault="003E7089">
      <w:pPr>
        <w:rPr>
          <w:rFonts w:ascii="Times New Roman" w:eastAsia="宋体" w:hAnsi="Times New Roman"/>
        </w:rPr>
      </w:pPr>
    </w:p>
    <w:p w14:paraId="75AB9289" w14:textId="77777777" w:rsidR="003E7089" w:rsidRDefault="003E7089">
      <w:pPr>
        <w:rPr>
          <w:rFonts w:ascii="Times New Roman" w:eastAsia="宋体" w:hAnsi="Times New Roman"/>
        </w:rPr>
      </w:pPr>
    </w:p>
    <w:p w14:paraId="52219711" w14:textId="77777777" w:rsidR="003E7089" w:rsidRDefault="003E7089">
      <w:pPr>
        <w:rPr>
          <w:rFonts w:ascii="Times New Roman" w:eastAsia="宋体" w:hAnsi="Times New Roman"/>
        </w:rPr>
      </w:pPr>
    </w:p>
    <w:p w14:paraId="6DAD4668" w14:textId="77777777" w:rsidR="003E7089" w:rsidRDefault="003E7089">
      <w:pPr>
        <w:rPr>
          <w:rFonts w:ascii="Times New Roman" w:eastAsia="宋体" w:hAnsi="Times New Roman"/>
        </w:rPr>
      </w:pPr>
    </w:p>
    <w:p w14:paraId="2B72FED1" w14:textId="77777777" w:rsidR="003E7089" w:rsidRDefault="003E7089">
      <w:pPr>
        <w:rPr>
          <w:rFonts w:ascii="Times New Roman" w:eastAsia="宋体" w:hAnsi="Times New Roman"/>
        </w:rPr>
      </w:pPr>
    </w:p>
    <w:p w14:paraId="75A6554A" w14:textId="77777777" w:rsidR="003E7089" w:rsidRDefault="003E7089">
      <w:pPr>
        <w:rPr>
          <w:rFonts w:ascii="Times New Roman" w:eastAsia="宋体" w:hAnsi="Times New Roman"/>
        </w:rPr>
      </w:pPr>
    </w:p>
    <w:p w14:paraId="0922EF06" w14:textId="77777777" w:rsidR="003E7089" w:rsidRDefault="003E7089">
      <w:pPr>
        <w:rPr>
          <w:rFonts w:ascii="Times New Roman" w:eastAsia="宋体" w:hAnsi="Times New Roman"/>
        </w:rPr>
      </w:pPr>
    </w:p>
    <w:p w14:paraId="1C386577" w14:textId="77777777" w:rsidR="003E7089" w:rsidRDefault="003E7089">
      <w:pPr>
        <w:rPr>
          <w:rFonts w:ascii="Times New Roman" w:eastAsia="宋体" w:hAnsi="Times New Roman"/>
        </w:rPr>
      </w:pPr>
    </w:p>
    <w:p w14:paraId="3A99471E" w14:textId="77777777" w:rsidR="003E7089" w:rsidRDefault="003E7089">
      <w:pPr>
        <w:rPr>
          <w:rFonts w:ascii="Times New Roman" w:eastAsia="宋体" w:hAnsi="Times New Roman"/>
        </w:rPr>
      </w:pPr>
    </w:p>
    <w:p w14:paraId="254A2F47" w14:textId="77777777" w:rsidR="003E7089" w:rsidRDefault="003E7089">
      <w:pPr>
        <w:rPr>
          <w:rFonts w:ascii="Times New Roman" w:eastAsia="宋体" w:hAnsi="Times New Roman"/>
        </w:rPr>
      </w:pPr>
    </w:p>
    <w:p w14:paraId="2A04876B" w14:textId="77777777" w:rsidR="003E7089" w:rsidRDefault="003E7089">
      <w:pPr>
        <w:rPr>
          <w:rFonts w:ascii="Times New Roman" w:eastAsia="宋体" w:hAnsi="Times New Roman"/>
        </w:rPr>
      </w:pPr>
    </w:p>
    <w:p w14:paraId="0ACBD86F" w14:textId="77777777" w:rsidR="003E7089" w:rsidRDefault="003E7089">
      <w:pPr>
        <w:rPr>
          <w:rFonts w:ascii="Times New Roman" w:eastAsia="宋体" w:hAnsi="Times New Roman"/>
        </w:rPr>
      </w:pPr>
    </w:p>
    <w:p w14:paraId="493AD584" w14:textId="77777777" w:rsidR="003E7089" w:rsidRDefault="00883578">
      <w:pPr>
        <w:tabs>
          <w:tab w:val="center" w:pos="4213"/>
          <w:tab w:val="left" w:pos="5447"/>
        </w:tabs>
        <w:jc w:val="center"/>
        <w:rPr>
          <w:rFonts w:ascii="Times New Roman" w:eastAsia="宋体" w:hAnsi="Times New Roman" w:cs="黑体"/>
          <w:b/>
          <w:bCs/>
          <w:sz w:val="44"/>
          <w:szCs w:val="44"/>
        </w:rPr>
      </w:pP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t>目</w:t>
      </w: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t xml:space="preserve">  </w:t>
      </w: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t>录</w:t>
      </w:r>
    </w:p>
    <w:p w14:paraId="711E15D2" w14:textId="77777777" w:rsidR="003E7089" w:rsidRDefault="003E7089">
      <w:pPr>
        <w:tabs>
          <w:tab w:val="center" w:pos="4213"/>
          <w:tab w:val="left" w:pos="5447"/>
        </w:tabs>
        <w:jc w:val="left"/>
        <w:rPr>
          <w:rFonts w:ascii="Times New Roman" w:eastAsia="宋体" w:hAnsi="Times New Roman" w:cs="宋体"/>
          <w:b/>
          <w:bCs/>
          <w:sz w:val="44"/>
          <w:szCs w:val="44"/>
        </w:rPr>
      </w:pPr>
    </w:p>
    <w:p w14:paraId="63F6EC41" w14:textId="6E011BC2" w:rsidR="0025191B" w:rsidRPr="0025191B" w:rsidRDefault="00805F0C" w:rsidP="0025191B">
      <w:pPr>
        <w:pStyle w:val="TOC1"/>
        <w:tabs>
          <w:tab w:val="right" w:leader="dot" w:pos="8306"/>
        </w:tabs>
      </w:pPr>
      <w:hyperlink w:anchor="_Toc19090" w:history="1">
        <w:r w:rsidR="0025191B">
          <w:rPr>
            <w:rFonts w:ascii="Times New Roman" w:eastAsia="宋体" w:hAnsi="Times New Roman" w:cs="宋体" w:hint="eastAsia"/>
            <w:szCs w:val="24"/>
          </w:rPr>
          <w:t xml:space="preserve">1 </w:t>
        </w:r>
        <w:r w:rsidR="0025191B">
          <w:rPr>
            <w:rFonts w:eastAsia="宋体" w:cs="宋体" w:hint="eastAsia"/>
            <w:szCs w:val="24"/>
          </w:rPr>
          <w:t>升级</w:t>
        </w:r>
        <w:r w:rsidR="0025191B">
          <w:rPr>
            <w:rFonts w:ascii="Times New Roman" w:eastAsia="宋体" w:hAnsi="Times New Roman" w:cs="宋体" w:hint="eastAsia"/>
            <w:szCs w:val="24"/>
          </w:rPr>
          <w:t>指令帧格式</w:t>
        </w:r>
        <w:r w:rsidR="0025191B">
          <w:tab/>
        </w:r>
        <w:fldSimple w:instr=" PAGEREF _Toc19090 ">
          <w:r w:rsidR="0025191B">
            <w:t>1</w:t>
          </w:r>
        </w:fldSimple>
      </w:hyperlink>
    </w:p>
    <w:p w14:paraId="2A381692" w14:textId="2D5EFDAB" w:rsidR="003E7089" w:rsidRDefault="00883578">
      <w:pPr>
        <w:pStyle w:val="TOC1"/>
        <w:tabs>
          <w:tab w:val="right" w:leader="dot" w:pos="8306"/>
        </w:tabs>
      </w:pPr>
      <w:r>
        <w:rPr>
          <w:rFonts w:ascii="Times New Roman" w:eastAsia="宋体" w:hAnsi="Times New Roman" w:cs="宋体" w:hint="eastAsia"/>
          <w:b/>
          <w:bCs/>
          <w:szCs w:val="21"/>
        </w:rPr>
        <w:fldChar w:fldCharType="begin"/>
      </w:r>
      <w:r>
        <w:rPr>
          <w:rFonts w:ascii="Times New Roman" w:eastAsia="宋体" w:hAnsi="Times New Roman" w:cs="宋体" w:hint="eastAsia"/>
          <w:b/>
          <w:bCs/>
          <w:szCs w:val="21"/>
        </w:rPr>
        <w:instrText xml:space="preserve">TOC \o "1-3" \h \u </w:instrText>
      </w:r>
      <w:r>
        <w:rPr>
          <w:rFonts w:ascii="Times New Roman" w:eastAsia="宋体" w:hAnsi="Times New Roman" w:cs="宋体" w:hint="eastAsia"/>
          <w:b/>
          <w:bCs/>
          <w:szCs w:val="21"/>
        </w:rPr>
        <w:fldChar w:fldCharType="separate"/>
      </w:r>
      <w:hyperlink w:anchor="_Toc19090" w:history="1">
        <w:r w:rsidR="0025191B">
          <w:rPr>
            <w:rFonts w:ascii="Times New Roman" w:eastAsia="宋体" w:hAnsi="Times New Roman" w:cs="宋体"/>
            <w:szCs w:val="24"/>
          </w:rPr>
          <w:t>2</w:t>
        </w:r>
        <w:r>
          <w:rPr>
            <w:rFonts w:ascii="Times New Roman" w:eastAsia="宋体" w:hAnsi="Times New Roman" w:cs="宋体" w:hint="eastAsia"/>
            <w:szCs w:val="24"/>
          </w:rPr>
          <w:t xml:space="preserve"> </w:t>
        </w:r>
        <w:r>
          <w:rPr>
            <w:rFonts w:eastAsia="宋体" w:cs="宋体" w:hint="eastAsia"/>
            <w:szCs w:val="24"/>
          </w:rPr>
          <w:t>固件升级</w:t>
        </w:r>
        <w:r>
          <w:rPr>
            <w:rFonts w:ascii="Times New Roman" w:eastAsia="宋体" w:hAnsi="Times New Roman" w:cs="宋体" w:hint="eastAsia"/>
            <w:szCs w:val="24"/>
          </w:rPr>
          <w:t>指令集一览表</w:t>
        </w:r>
        <w:r>
          <w:tab/>
        </w:r>
      </w:hyperlink>
      <w:r w:rsidR="0025191B">
        <w:t>3</w:t>
      </w:r>
    </w:p>
    <w:p w14:paraId="44C6AD7D" w14:textId="31C725CF" w:rsidR="003E7089" w:rsidRDefault="00805F0C">
      <w:pPr>
        <w:pStyle w:val="TOC1"/>
        <w:tabs>
          <w:tab w:val="right" w:leader="dot" w:pos="8306"/>
        </w:tabs>
      </w:pPr>
      <w:hyperlink w:anchor="_Toc11566" w:history="1">
        <w:r w:rsidR="0025191B">
          <w:rPr>
            <w:rFonts w:eastAsia="宋体" w:cs="宋体"/>
            <w:szCs w:val="24"/>
          </w:rPr>
          <w:t>3</w:t>
        </w:r>
        <w:r w:rsidR="00883578">
          <w:rPr>
            <w:rFonts w:ascii="Times New Roman" w:eastAsia="宋体" w:hAnsi="Times New Roman" w:cs="宋体" w:hint="eastAsia"/>
            <w:szCs w:val="24"/>
          </w:rPr>
          <w:t xml:space="preserve"> </w:t>
        </w:r>
        <w:r w:rsidR="00883578">
          <w:rPr>
            <w:rFonts w:eastAsia="宋体" w:cs="宋体" w:hint="eastAsia"/>
            <w:szCs w:val="24"/>
          </w:rPr>
          <w:t>固件升级步骤</w:t>
        </w:r>
        <w:r w:rsidR="00883578">
          <w:tab/>
        </w:r>
        <w:r w:rsidR="0025191B">
          <w:t>4</w:t>
        </w:r>
      </w:hyperlink>
    </w:p>
    <w:p w14:paraId="0AE6295B" w14:textId="085F5636" w:rsidR="0025191B" w:rsidRDefault="00805F0C" w:rsidP="0025191B">
      <w:pPr>
        <w:pStyle w:val="TOC1"/>
        <w:tabs>
          <w:tab w:val="right" w:leader="dot" w:pos="8306"/>
        </w:tabs>
      </w:pPr>
      <w:hyperlink w:anchor="_Toc11566" w:history="1">
        <w:r w:rsidR="0025191B">
          <w:rPr>
            <w:rFonts w:eastAsia="宋体" w:cs="宋体"/>
            <w:szCs w:val="24"/>
          </w:rPr>
          <w:t>4</w:t>
        </w:r>
        <w:r w:rsidR="0025191B">
          <w:rPr>
            <w:rFonts w:ascii="Times New Roman" w:eastAsia="宋体" w:hAnsi="Times New Roman" w:cs="宋体" w:hint="eastAsia"/>
            <w:szCs w:val="24"/>
          </w:rPr>
          <w:t xml:space="preserve"> </w:t>
        </w:r>
        <w:r w:rsidR="0025191B">
          <w:rPr>
            <w:rFonts w:eastAsia="宋体" w:cs="宋体" w:hint="eastAsia"/>
            <w:szCs w:val="24"/>
          </w:rPr>
          <w:t>附录</w:t>
        </w:r>
        <w:r w:rsidR="0025191B">
          <w:tab/>
          <w:t>6</w:t>
        </w:r>
      </w:hyperlink>
    </w:p>
    <w:p w14:paraId="0A982C3F" w14:textId="77777777" w:rsidR="0025191B" w:rsidRPr="0025191B" w:rsidRDefault="0025191B" w:rsidP="0025191B"/>
    <w:p w14:paraId="14FA7512" w14:textId="77777777" w:rsidR="003E7089" w:rsidRDefault="00883578">
      <w:pPr>
        <w:spacing w:line="360" w:lineRule="auto"/>
        <w:rPr>
          <w:rFonts w:ascii="Times New Roman" w:eastAsia="宋体" w:hAnsi="Times New Roman" w:cs="宋体"/>
          <w:b/>
          <w:bCs/>
          <w:sz w:val="28"/>
          <w:szCs w:val="28"/>
        </w:rPr>
        <w:sectPr w:rsidR="003E7089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cs="宋体" w:hint="eastAsia"/>
          <w:bCs/>
          <w:szCs w:val="21"/>
        </w:rPr>
        <w:fldChar w:fldCharType="end"/>
      </w:r>
    </w:p>
    <w:p w14:paraId="4F91FDB6" w14:textId="10D69FA0" w:rsidR="00112DB5" w:rsidRDefault="00112DB5" w:rsidP="00112DB5">
      <w:pPr>
        <w:pStyle w:val="1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bookmarkStart w:id="2" w:name="_Toc32245"/>
      <w:bookmarkStart w:id="3" w:name="_Toc53133104"/>
      <w:bookmarkStart w:id="4" w:name="_Toc19090"/>
      <w:r>
        <w:rPr>
          <w:rFonts w:eastAsia="宋体" w:cs="宋体" w:hint="eastAsia"/>
          <w:sz w:val="24"/>
          <w:szCs w:val="24"/>
        </w:rPr>
        <w:lastRenderedPageBreak/>
        <w:t xml:space="preserve">1 </w:t>
      </w:r>
      <w:r w:rsidR="00A868FE">
        <w:rPr>
          <w:rFonts w:eastAsia="宋体" w:cs="宋体" w:hint="eastAsia"/>
          <w:bCs/>
          <w:sz w:val="24"/>
          <w:szCs w:val="24"/>
        </w:rPr>
        <w:t>升级指令</w:t>
      </w:r>
      <w:r w:rsidRPr="00112DB5">
        <w:rPr>
          <w:rFonts w:eastAsia="宋体" w:cs="宋体" w:hint="eastAsia"/>
          <w:bCs/>
          <w:sz w:val="24"/>
          <w:szCs w:val="24"/>
        </w:rPr>
        <w:t>帧格</w:t>
      </w:r>
      <w:r>
        <w:rPr>
          <w:rFonts w:eastAsia="宋体" w:hint="eastAsia"/>
          <w:bCs/>
          <w:sz w:val="24"/>
          <w:szCs w:val="24"/>
        </w:rPr>
        <w:t>式</w:t>
      </w:r>
      <w:r w:rsidR="00A774D4">
        <w:rPr>
          <w:rFonts w:eastAsia="宋体" w:hint="eastAsia"/>
          <w:bCs/>
          <w:sz w:val="24"/>
          <w:szCs w:val="24"/>
        </w:rPr>
        <w:t>（此小节参考《通信协议规范（十六进制）》）</w:t>
      </w:r>
    </w:p>
    <w:bookmarkEnd w:id="2"/>
    <w:bookmarkEnd w:id="3"/>
    <w:p w14:paraId="56E32F73" w14:textId="615F0B71" w:rsidR="00112DB5" w:rsidRDefault="00A868FE" w:rsidP="00112DB5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升级通信指令采用标准十六进制帧格式，</w:t>
      </w:r>
      <w:proofErr w:type="gramStart"/>
      <w:r w:rsidR="00112DB5">
        <w:rPr>
          <w:rFonts w:ascii="Times New Roman" w:eastAsia="宋体" w:hAnsi="Times New Roman" w:hint="eastAsia"/>
          <w:sz w:val="24"/>
          <w:szCs w:val="24"/>
        </w:rPr>
        <w:t>帧是传送</w:t>
      </w:r>
      <w:proofErr w:type="gramEnd"/>
      <w:r w:rsidR="00112DB5">
        <w:rPr>
          <w:rFonts w:ascii="Times New Roman" w:eastAsia="宋体" w:hAnsi="Times New Roman" w:hint="eastAsia"/>
          <w:sz w:val="24"/>
          <w:szCs w:val="24"/>
        </w:rPr>
        <w:t>数据的基本单元，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帧结构</w:t>
      </w:r>
      <w:proofErr w:type="gramEnd"/>
      <w:r w:rsidR="00112DB5">
        <w:rPr>
          <w:rFonts w:ascii="Times New Roman" w:eastAsia="宋体" w:hAnsi="Times New Roman" w:hint="eastAsia"/>
          <w:sz w:val="24"/>
          <w:szCs w:val="24"/>
        </w:rPr>
        <w:t>如下表所示。数据传输顺序</w:t>
      </w:r>
      <w:proofErr w:type="gramStart"/>
      <w:r w:rsidR="00112DB5">
        <w:rPr>
          <w:rFonts w:ascii="Times New Roman" w:eastAsia="宋体" w:hAnsi="Times New Roman" w:hint="eastAsia"/>
          <w:sz w:val="24"/>
          <w:szCs w:val="24"/>
        </w:rPr>
        <w:t>为小端传输</w:t>
      </w:r>
      <w:proofErr w:type="gramEnd"/>
      <w:r w:rsidR="00112DB5">
        <w:rPr>
          <w:rFonts w:ascii="Times New Roman" w:eastAsia="宋体" w:hAnsi="Times New Roman" w:hint="eastAsia"/>
          <w:sz w:val="24"/>
          <w:szCs w:val="24"/>
        </w:rPr>
        <w:t>，先传送低字节，再传送高字节。</w:t>
      </w:r>
    </w:p>
    <w:p w14:paraId="64A03F3E" w14:textId="2A3F2EA5" w:rsidR="00112DB5" w:rsidRDefault="00112DB5" w:rsidP="00112DB5">
      <w:pPr>
        <w:pStyle w:val="a3"/>
        <w:spacing w:line="360" w:lineRule="auto"/>
        <w:jc w:val="center"/>
      </w:pPr>
      <w:r>
        <w:t>表</w:t>
      </w:r>
      <w:r>
        <w:t xml:space="preserve"> 1</w:t>
      </w:r>
      <w:r>
        <w:rPr>
          <w:rFonts w:hint="eastAsia"/>
        </w:rPr>
        <w:t xml:space="preserve"> </w:t>
      </w:r>
      <w:r>
        <w:rPr>
          <w:rFonts w:hint="eastAsia"/>
        </w:rPr>
        <w:t>帧格式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524"/>
        <w:gridCol w:w="2304"/>
        <w:gridCol w:w="1156"/>
      </w:tblGrid>
      <w:tr w:rsidR="00112DB5" w14:paraId="3BEDFAFF" w14:textId="77777777" w:rsidTr="00EE1272">
        <w:trPr>
          <w:trHeight w:val="567"/>
          <w:jc w:val="center"/>
        </w:trPr>
        <w:tc>
          <w:tcPr>
            <w:tcW w:w="2524" w:type="dxa"/>
            <w:vAlign w:val="center"/>
          </w:tcPr>
          <w:p w14:paraId="72A72003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功能</w:t>
            </w:r>
          </w:p>
        </w:tc>
        <w:tc>
          <w:tcPr>
            <w:tcW w:w="2304" w:type="dxa"/>
            <w:vAlign w:val="center"/>
          </w:tcPr>
          <w:p w14:paraId="108401E9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代码</w:t>
            </w:r>
          </w:p>
        </w:tc>
        <w:tc>
          <w:tcPr>
            <w:tcW w:w="1156" w:type="dxa"/>
            <w:vAlign w:val="center"/>
          </w:tcPr>
          <w:p w14:paraId="334A13FF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字节数</w:t>
            </w:r>
          </w:p>
        </w:tc>
      </w:tr>
      <w:tr w:rsidR="00112DB5" w14:paraId="1FF4F9A5" w14:textId="77777777" w:rsidTr="00EE1272">
        <w:trPr>
          <w:trHeight w:val="567"/>
          <w:jc w:val="center"/>
        </w:trPr>
        <w:tc>
          <w:tcPr>
            <w:tcW w:w="2524" w:type="dxa"/>
            <w:vAlign w:val="center"/>
          </w:tcPr>
          <w:p w14:paraId="33C2EEEA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帧</w:t>
            </w:r>
            <w:proofErr w:type="gramEnd"/>
            <w:r>
              <w:rPr>
                <w:rFonts w:ascii="Times New Roman" w:eastAsia="宋体" w:hAnsi="Times New Roman" w:hint="eastAsia"/>
                <w:sz w:val="24"/>
                <w:szCs w:val="24"/>
              </w:rPr>
              <w:t>起始符</w:t>
            </w:r>
          </w:p>
        </w:tc>
        <w:tc>
          <w:tcPr>
            <w:tcW w:w="2304" w:type="dxa"/>
            <w:vAlign w:val="center"/>
          </w:tcPr>
          <w:p w14:paraId="58545E86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55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55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H</w:t>
            </w:r>
          </w:p>
        </w:tc>
        <w:tc>
          <w:tcPr>
            <w:tcW w:w="1156" w:type="dxa"/>
            <w:vAlign w:val="center"/>
          </w:tcPr>
          <w:p w14:paraId="37BB1A84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112DB5" w14:paraId="2FFA88A6" w14:textId="77777777" w:rsidTr="00EE1272">
        <w:trPr>
          <w:trHeight w:val="567"/>
          <w:jc w:val="center"/>
        </w:trPr>
        <w:tc>
          <w:tcPr>
            <w:tcW w:w="2524" w:type="dxa"/>
            <w:vAlign w:val="center"/>
          </w:tcPr>
          <w:p w14:paraId="1419F18E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地址码</w:t>
            </w:r>
          </w:p>
        </w:tc>
        <w:tc>
          <w:tcPr>
            <w:tcW w:w="2304" w:type="dxa"/>
            <w:vAlign w:val="center"/>
          </w:tcPr>
          <w:p w14:paraId="42549A6B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ADD</w:t>
            </w:r>
          </w:p>
        </w:tc>
        <w:tc>
          <w:tcPr>
            <w:tcW w:w="1156" w:type="dxa"/>
            <w:vAlign w:val="center"/>
          </w:tcPr>
          <w:p w14:paraId="42B4DFCD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  <w:tr w:rsidR="00112DB5" w14:paraId="0FCD37A7" w14:textId="77777777" w:rsidTr="00EE1272">
        <w:trPr>
          <w:trHeight w:val="567"/>
          <w:jc w:val="center"/>
        </w:trPr>
        <w:tc>
          <w:tcPr>
            <w:tcW w:w="2524" w:type="dxa"/>
            <w:vAlign w:val="center"/>
          </w:tcPr>
          <w:p w14:paraId="39592597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错误码</w:t>
            </w:r>
          </w:p>
        </w:tc>
        <w:tc>
          <w:tcPr>
            <w:tcW w:w="2304" w:type="dxa"/>
            <w:vAlign w:val="center"/>
          </w:tcPr>
          <w:p w14:paraId="2C03F12A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ERR</w:t>
            </w:r>
          </w:p>
        </w:tc>
        <w:tc>
          <w:tcPr>
            <w:tcW w:w="1156" w:type="dxa"/>
            <w:vAlign w:val="center"/>
          </w:tcPr>
          <w:p w14:paraId="2E47B3E6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  <w:tr w:rsidR="00112DB5" w14:paraId="0C1A77E8" w14:textId="77777777" w:rsidTr="00EE1272">
        <w:trPr>
          <w:trHeight w:val="567"/>
          <w:jc w:val="center"/>
        </w:trPr>
        <w:tc>
          <w:tcPr>
            <w:tcW w:w="2524" w:type="dxa"/>
            <w:vAlign w:val="center"/>
          </w:tcPr>
          <w:p w14:paraId="4EDCC4E1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功能码</w:t>
            </w:r>
          </w:p>
        </w:tc>
        <w:tc>
          <w:tcPr>
            <w:tcW w:w="2304" w:type="dxa"/>
            <w:vAlign w:val="center"/>
          </w:tcPr>
          <w:p w14:paraId="0679C2F5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FC</w:t>
            </w:r>
          </w:p>
        </w:tc>
        <w:tc>
          <w:tcPr>
            <w:tcW w:w="1156" w:type="dxa"/>
            <w:vAlign w:val="center"/>
          </w:tcPr>
          <w:p w14:paraId="0838F4F8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EE1272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112DB5" w14:paraId="004D4E4C" w14:textId="77777777" w:rsidTr="00EE1272">
        <w:trPr>
          <w:trHeight w:val="567"/>
          <w:jc w:val="center"/>
        </w:trPr>
        <w:tc>
          <w:tcPr>
            <w:tcW w:w="2524" w:type="dxa"/>
            <w:vAlign w:val="center"/>
          </w:tcPr>
          <w:p w14:paraId="6E76C064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数据域长度</w:t>
            </w:r>
          </w:p>
        </w:tc>
        <w:tc>
          <w:tcPr>
            <w:tcW w:w="2304" w:type="dxa"/>
            <w:vAlign w:val="center"/>
          </w:tcPr>
          <w:p w14:paraId="5CBFB69C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L</w:t>
            </w:r>
          </w:p>
        </w:tc>
        <w:tc>
          <w:tcPr>
            <w:tcW w:w="1156" w:type="dxa"/>
            <w:vAlign w:val="center"/>
          </w:tcPr>
          <w:p w14:paraId="41CD694C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112DB5" w14:paraId="5D238C7E" w14:textId="77777777" w:rsidTr="00EE1272">
        <w:trPr>
          <w:trHeight w:val="567"/>
          <w:jc w:val="center"/>
        </w:trPr>
        <w:tc>
          <w:tcPr>
            <w:tcW w:w="2524" w:type="dxa"/>
            <w:vAlign w:val="center"/>
          </w:tcPr>
          <w:p w14:paraId="30C16A3D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数据域</w:t>
            </w:r>
          </w:p>
        </w:tc>
        <w:tc>
          <w:tcPr>
            <w:tcW w:w="2304" w:type="dxa"/>
            <w:vAlign w:val="center"/>
          </w:tcPr>
          <w:p w14:paraId="07157B95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DATA</w:t>
            </w:r>
          </w:p>
        </w:tc>
        <w:tc>
          <w:tcPr>
            <w:tcW w:w="1156" w:type="dxa"/>
            <w:vAlign w:val="center"/>
          </w:tcPr>
          <w:p w14:paraId="5E32C7B0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N</w:t>
            </w:r>
          </w:p>
        </w:tc>
      </w:tr>
      <w:tr w:rsidR="00112DB5" w14:paraId="43D66D2C" w14:textId="77777777" w:rsidTr="00EE1272">
        <w:trPr>
          <w:trHeight w:val="567"/>
          <w:jc w:val="center"/>
        </w:trPr>
        <w:tc>
          <w:tcPr>
            <w:tcW w:w="2524" w:type="dxa"/>
            <w:vAlign w:val="center"/>
          </w:tcPr>
          <w:p w14:paraId="37D1AAA5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校验码</w:t>
            </w:r>
          </w:p>
        </w:tc>
        <w:tc>
          <w:tcPr>
            <w:tcW w:w="2304" w:type="dxa"/>
            <w:vAlign w:val="center"/>
          </w:tcPr>
          <w:p w14:paraId="018C52DD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CRC</w:t>
            </w:r>
          </w:p>
        </w:tc>
        <w:tc>
          <w:tcPr>
            <w:tcW w:w="1156" w:type="dxa"/>
            <w:vAlign w:val="center"/>
          </w:tcPr>
          <w:p w14:paraId="7F53905E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</w:tr>
      <w:tr w:rsidR="00112DB5" w14:paraId="04E0E1FC" w14:textId="77777777" w:rsidTr="00EE1272">
        <w:trPr>
          <w:trHeight w:val="567"/>
          <w:jc w:val="center"/>
        </w:trPr>
        <w:tc>
          <w:tcPr>
            <w:tcW w:w="2524" w:type="dxa"/>
            <w:vAlign w:val="center"/>
          </w:tcPr>
          <w:p w14:paraId="1426FC24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帧</w:t>
            </w:r>
            <w:proofErr w:type="gramEnd"/>
            <w:r>
              <w:rPr>
                <w:rFonts w:ascii="Times New Roman" w:eastAsia="宋体" w:hAnsi="Times New Roman" w:hint="eastAsia"/>
                <w:sz w:val="24"/>
                <w:szCs w:val="24"/>
              </w:rPr>
              <w:t>结束符</w:t>
            </w:r>
          </w:p>
        </w:tc>
        <w:tc>
          <w:tcPr>
            <w:tcW w:w="2304" w:type="dxa"/>
            <w:vAlign w:val="center"/>
          </w:tcPr>
          <w:p w14:paraId="36A3ABAC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AA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AAH</w:t>
            </w:r>
          </w:p>
        </w:tc>
        <w:tc>
          <w:tcPr>
            <w:tcW w:w="1156" w:type="dxa"/>
            <w:vAlign w:val="center"/>
          </w:tcPr>
          <w:p w14:paraId="3FFDC0F9" w14:textId="77777777" w:rsidR="00112DB5" w:rsidRDefault="00112DB5" w:rsidP="00EE1272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</w:tbl>
    <w:p w14:paraId="77FB5585" w14:textId="2E8B9BB0" w:rsidR="00A774D4" w:rsidRDefault="00A774D4" w:rsidP="00112DB5">
      <w:pPr>
        <w:pStyle w:val="af1"/>
        <w:spacing w:line="36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</w:p>
    <w:p w14:paraId="3CE0688F" w14:textId="77777777" w:rsidR="00A774D4" w:rsidRDefault="00A774D4" w:rsidP="00112DB5">
      <w:pPr>
        <w:pStyle w:val="af1"/>
        <w:spacing w:line="36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</w:p>
    <w:p w14:paraId="53D43CC5" w14:textId="43781BCE" w:rsidR="00A774D4" w:rsidRDefault="00A774D4" w:rsidP="00A774D4">
      <w:pPr>
        <w:pStyle w:val="af1"/>
        <w:spacing w:line="360" w:lineRule="auto"/>
        <w:ind w:firstLineChars="0" w:firstLine="0"/>
        <w:outlineLvl w:val="2"/>
        <w:rPr>
          <w:rFonts w:ascii="Times New Roman" w:eastAsia="宋体" w:hAnsi="Times New Roman"/>
          <w:b/>
          <w:bCs/>
          <w:sz w:val="24"/>
          <w:szCs w:val="24"/>
        </w:rPr>
      </w:pPr>
      <w:bookmarkStart w:id="5" w:name="_Toc2167"/>
      <w:bookmarkStart w:id="6" w:name="_Toc53133105"/>
      <w:r>
        <w:rPr>
          <w:rFonts w:ascii="Times New Roman" w:eastAsia="宋体" w:hAnsi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.1 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帧起始符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5555H</w:t>
      </w:r>
      <w:bookmarkEnd w:id="5"/>
      <w:bookmarkEnd w:id="6"/>
    </w:p>
    <w:p w14:paraId="102C2843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表示为一帧数据的开始，其值为两个字节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55H=0101010101010101B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9114BE3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</w:p>
    <w:p w14:paraId="77990A1F" w14:textId="40917BEF" w:rsidR="00A774D4" w:rsidRDefault="00A774D4" w:rsidP="00A774D4">
      <w:pPr>
        <w:pStyle w:val="af1"/>
        <w:spacing w:line="360" w:lineRule="auto"/>
        <w:ind w:firstLineChars="0" w:firstLine="0"/>
        <w:outlineLvl w:val="2"/>
        <w:rPr>
          <w:rFonts w:ascii="Times New Roman" w:eastAsia="宋体" w:hAnsi="Times New Roman"/>
          <w:b/>
          <w:bCs/>
          <w:sz w:val="24"/>
          <w:szCs w:val="24"/>
        </w:rPr>
      </w:pPr>
      <w:bookmarkStart w:id="7" w:name="_Toc53133106"/>
      <w:bookmarkStart w:id="8" w:name="_Toc18050"/>
      <w:r>
        <w:rPr>
          <w:rFonts w:ascii="Times New Roman" w:eastAsia="宋体" w:hAnsi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.2 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地址码</w:t>
      </w:r>
      <w:r>
        <w:rPr>
          <w:rFonts w:ascii="Times New Roman" w:eastAsia="宋体" w:hAnsi="Times New Roman"/>
          <w:b/>
          <w:bCs/>
          <w:sz w:val="24"/>
          <w:szCs w:val="24"/>
        </w:rPr>
        <w:t>ADD</w:t>
      </w:r>
      <w:bookmarkEnd w:id="7"/>
      <w:bookmarkEnd w:id="8"/>
    </w:p>
    <w:p w14:paraId="45262C1D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表示从站的地址，从站默认地址为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当总线上有多个设备时，设备需设置不同的地址码。</w:t>
      </w:r>
    </w:p>
    <w:p w14:paraId="64774141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：表示为从站（设备号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）发出的应答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帧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或者主站发往从站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的命令帧；</w:t>
      </w:r>
    </w:p>
    <w:p w14:paraId="4E0F49F5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…</w:t>
      </w:r>
    </w:p>
    <w:p w14:paraId="3B9512B2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N</w:t>
      </w:r>
      <w:r>
        <w:rPr>
          <w:rFonts w:ascii="Times New Roman" w:eastAsia="宋体" w:hAnsi="Times New Roman" w:hint="eastAsia"/>
          <w:sz w:val="24"/>
          <w:szCs w:val="24"/>
        </w:rPr>
        <w:t>：表示为从站（设备号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 w:hint="eastAsia"/>
          <w:sz w:val="24"/>
          <w:szCs w:val="24"/>
        </w:rPr>
        <w:t>）发出的应答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帧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或者主站发往从站</w:t>
      </w:r>
      <w:r>
        <w:rPr>
          <w:rFonts w:ascii="Times New Roman" w:eastAsia="宋体" w:hAnsi="Times New Roman"/>
          <w:sz w:val="24"/>
          <w:szCs w:val="24"/>
        </w:rPr>
        <w:t>N</w:t>
      </w:r>
      <w:r>
        <w:rPr>
          <w:rFonts w:ascii="Times New Roman" w:eastAsia="宋体" w:hAnsi="Times New Roman" w:hint="eastAsia"/>
          <w:sz w:val="24"/>
          <w:szCs w:val="24"/>
        </w:rPr>
        <w:t>的命令帧。</w:t>
      </w:r>
    </w:p>
    <w:p w14:paraId="60FB1692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0x</w:t>
      </w:r>
      <w:r>
        <w:rPr>
          <w:rFonts w:ascii="Times New Roman" w:eastAsia="宋体" w:hAnsi="Times New Roman" w:hint="eastAsia"/>
          <w:sz w:val="24"/>
          <w:szCs w:val="24"/>
        </w:rPr>
        <w:t>FF</w:t>
      </w:r>
      <w:r>
        <w:rPr>
          <w:rFonts w:ascii="Times New Roman" w:eastAsia="宋体" w:hAnsi="Times New Roman" w:hint="eastAsia"/>
          <w:sz w:val="24"/>
          <w:szCs w:val="24"/>
        </w:rPr>
        <w:t>：广播地址，主站发往所有从站的命令帧，所有从站须应答。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1B9DCC10" w14:textId="1646DEF8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</w:p>
    <w:p w14:paraId="37E49FAB" w14:textId="77777777" w:rsidR="00A868FE" w:rsidRPr="00EE1272" w:rsidRDefault="00A868FE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</w:p>
    <w:p w14:paraId="0FAA404E" w14:textId="66F748A3" w:rsidR="00A774D4" w:rsidRDefault="00A774D4" w:rsidP="00A774D4">
      <w:pPr>
        <w:pStyle w:val="af1"/>
        <w:spacing w:line="360" w:lineRule="auto"/>
        <w:ind w:firstLineChars="0" w:firstLine="0"/>
        <w:outlineLvl w:val="2"/>
        <w:rPr>
          <w:rFonts w:ascii="Times New Roman" w:eastAsia="宋体" w:hAnsi="Times New Roman"/>
          <w:b/>
          <w:bCs/>
          <w:sz w:val="24"/>
          <w:szCs w:val="24"/>
        </w:rPr>
      </w:pPr>
      <w:bookmarkStart w:id="9" w:name="_Toc53133107"/>
      <w:bookmarkStart w:id="10" w:name="_Toc15960"/>
      <w:r>
        <w:rPr>
          <w:rFonts w:ascii="Times New Roman" w:eastAsia="宋体" w:hAnsi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.3 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错误码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ERR</w:t>
      </w:r>
      <w:bookmarkEnd w:id="9"/>
      <w:bookmarkEnd w:id="10"/>
    </w:p>
    <w:p w14:paraId="1171B68C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主站发出的命令帧：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固定填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5274D3E7" w14:textId="77777777" w:rsidR="00A774D4" w:rsidRDefault="00A774D4" w:rsidP="00A774D4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从站发出的应答帧：如表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66F223DA" w14:textId="77777777" w:rsidR="00A774D4" w:rsidRDefault="00A774D4" w:rsidP="00A774D4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错误码</w:t>
      </w:r>
    </w:p>
    <w:tbl>
      <w:tblPr>
        <w:tblStyle w:val="ae"/>
        <w:tblW w:w="6050" w:type="dxa"/>
        <w:jc w:val="center"/>
        <w:tblLook w:val="04A0" w:firstRow="1" w:lastRow="0" w:firstColumn="1" w:lastColumn="0" w:noHBand="0" w:noVBand="1"/>
      </w:tblPr>
      <w:tblGrid>
        <w:gridCol w:w="1310"/>
        <w:gridCol w:w="4740"/>
      </w:tblGrid>
      <w:tr w:rsidR="00A774D4" w14:paraId="531AB340" w14:textId="77777777" w:rsidTr="00EE1272">
        <w:trPr>
          <w:trHeight w:val="567"/>
          <w:jc w:val="center"/>
        </w:trPr>
        <w:tc>
          <w:tcPr>
            <w:tcW w:w="1310" w:type="dxa"/>
            <w:vAlign w:val="center"/>
          </w:tcPr>
          <w:p w14:paraId="7256415A" w14:textId="77777777" w:rsidR="00A774D4" w:rsidRDefault="00A774D4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错误码</w:t>
            </w:r>
          </w:p>
        </w:tc>
        <w:tc>
          <w:tcPr>
            <w:tcW w:w="4740" w:type="dxa"/>
            <w:vAlign w:val="center"/>
          </w:tcPr>
          <w:p w14:paraId="72160DC2" w14:textId="77777777" w:rsidR="00A774D4" w:rsidRDefault="00A774D4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说明</w:t>
            </w:r>
          </w:p>
        </w:tc>
      </w:tr>
      <w:tr w:rsidR="00A774D4" w14:paraId="28556DCA" w14:textId="77777777" w:rsidTr="00EE1272">
        <w:trPr>
          <w:trHeight w:val="567"/>
          <w:jc w:val="center"/>
        </w:trPr>
        <w:tc>
          <w:tcPr>
            <w:tcW w:w="1310" w:type="dxa"/>
            <w:vAlign w:val="center"/>
          </w:tcPr>
          <w:p w14:paraId="425B8E1E" w14:textId="77777777" w:rsidR="00A774D4" w:rsidRDefault="00A774D4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4740" w:type="dxa"/>
            <w:vAlign w:val="center"/>
          </w:tcPr>
          <w:p w14:paraId="4D67F601" w14:textId="77777777" w:rsidR="00A774D4" w:rsidRDefault="00A774D4" w:rsidP="00EE1272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正常</w:t>
            </w:r>
          </w:p>
        </w:tc>
      </w:tr>
      <w:tr w:rsidR="00A774D4" w14:paraId="144DDCDE" w14:textId="77777777" w:rsidTr="00EE1272">
        <w:trPr>
          <w:trHeight w:val="567"/>
          <w:jc w:val="center"/>
        </w:trPr>
        <w:tc>
          <w:tcPr>
            <w:tcW w:w="1310" w:type="dxa"/>
            <w:vAlign w:val="center"/>
          </w:tcPr>
          <w:p w14:paraId="7061A7A9" w14:textId="77777777" w:rsidR="00A774D4" w:rsidRDefault="00A774D4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4740" w:type="dxa"/>
            <w:vAlign w:val="center"/>
          </w:tcPr>
          <w:p w14:paraId="6D69F0F5" w14:textId="77777777" w:rsidR="00A774D4" w:rsidRDefault="00A774D4" w:rsidP="00EE1272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“地址码”错误</w:t>
            </w:r>
          </w:p>
        </w:tc>
      </w:tr>
      <w:tr w:rsidR="00A774D4" w14:paraId="4C26558B" w14:textId="77777777" w:rsidTr="00EE1272">
        <w:trPr>
          <w:trHeight w:val="567"/>
          <w:jc w:val="center"/>
        </w:trPr>
        <w:tc>
          <w:tcPr>
            <w:tcW w:w="1310" w:type="dxa"/>
            <w:vAlign w:val="center"/>
          </w:tcPr>
          <w:p w14:paraId="0A1EFFDA" w14:textId="77777777" w:rsidR="00A774D4" w:rsidRDefault="00A774D4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4740" w:type="dxa"/>
            <w:vAlign w:val="center"/>
          </w:tcPr>
          <w:p w14:paraId="624A0172" w14:textId="77777777" w:rsidR="00A774D4" w:rsidRDefault="00A774D4" w:rsidP="00EE1272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“功能码”无法解析</w:t>
            </w:r>
          </w:p>
        </w:tc>
      </w:tr>
      <w:tr w:rsidR="00A774D4" w14:paraId="3D095A17" w14:textId="77777777" w:rsidTr="00EE1272">
        <w:trPr>
          <w:trHeight w:val="567"/>
          <w:jc w:val="center"/>
        </w:trPr>
        <w:tc>
          <w:tcPr>
            <w:tcW w:w="1310" w:type="dxa"/>
            <w:vAlign w:val="center"/>
          </w:tcPr>
          <w:p w14:paraId="75AC9B3F" w14:textId="77777777" w:rsidR="00A774D4" w:rsidRDefault="00A774D4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4740" w:type="dxa"/>
            <w:vAlign w:val="center"/>
          </w:tcPr>
          <w:p w14:paraId="79CCB359" w14:textId="77777777" w:rsidR="00A774D4" w:rsidRDefault="00A774D4" w:rsidP="00EE1272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“数据域长度”或“帧结束符”错误</w:t>
            </w:r>
          </w:p>
        </w:tc>
      </w:tr>
      <w:tr w:rsidR="00A774D4" w14:paraId="32EA17D7" w14:textId="77777777" w:rsidTr="00EE1272">
        <w:trPr>
          <w:trHeight w:val="567"/>
          <w:jc w:val="center"/>
        </w:trPr>
        <w:tc>
          <w:tcPr>
            <w:tcW w:w="1310" w:type="dxa"/>
            <w:vAlign w:val="center"/>
          </w:tcPr>
          <w:p w14:paraId="2AD1E878" w14:textId="77777777" w:rsidR="00A774D4" w:rsidRDefault="00A774D4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4740" w:type="dxa"/>
            <w:vAlign w:val="center"/>
          </w:tcPr>
          <w:p w14:paraId="51CFFB57" w14:textId="77777777" w:rsidR="00A774D4" w:rsidRDefault="00A774D4" w:rsidP="00EE1272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“校验码”错误</w:t>
            </w:r>
          </w:p>
        </w:tc>
      </w:tr>
      <w:tr w:rsidR="00A774D4" w14:paraId="2C95366D" w14:textId="77777777" w:rsidTr="00EE1272">
        <w:trPr>
          <w:trHeight w:val="567"/>
          <w:jc w:val="center"/>
        </w:trPr>
        <w:tc>
          <w:tcPr>
            <w:tcW w:w="1310" w:type="dxa"/>
            <w:vAlign w:val="center"/>
          </w:tcPr>
          <w:p w14:paraId="59A167C6" w14:textId="77777777" w:rsidR="00A774D4" w:rsidRDefault="00A774D4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4740" w:type="dxa"/>
            <w:vAlign w:val="center"/>
          </w:tcPr>
          <w:p w14:paraId="2016FA83" w14:textId="77777777" w:rsidR="00A774D4" w:rsidRDefault="00A774D4" w:rsidP="00EE1272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其他错误</w:t>
            </w:r>
          </w:p>
        </w:tc>
      </w:tr>
    </w:tbl>
    <w:p w14:paraId="7355CE55" w14:textId="77777777" w:rsidR="00A774D4" w:rsidRDefault="00A774D4" w:rsidP="00A774D4">
      <w:pPr>
        <w:pStyle w:val="af1"/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该字段表示协议解析是否正常。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若协议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解析正常，执行过程出错，则该字段填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，执行错误信息由每条消息体单独规定。</w:t>
      </w:r>
    </w:p>
    <w:p w14:paraId="3DD991CF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</w:p>
    <w:p w14:paraId="5EBB80A6" w14:textId="423775BB" w:rsidR="00A774D4" w:rsidRDefault="00A774D4" w:rsidP="00A774D4">
      <w:pPr>
        <w:pStyle w:val="af1"/>
        <w:spacing w:line="360" w:lineRule="auto"/>
        <w:ind w:firstLineChars="0" w:firstLine="0"/>
        <w:outlineLvl w:val="2"/>
        <w:rPr>
          <w:rFonts w:ascii="Times New Roman" w:eastAsia="宋体" w:hAnsi="Times New Roman"/>
          <w:b/>
          <w:bCs/>
          <w:sz w:val="24"/>
          <w:szCs w:val="24"/>
        </w:rPr>
      </w:pPr>
      <w:bookmarkStart w:id="11" w:name="_Toc8418"/>
      <w:bookmarkStart w:id="12" w:name="_Toc53133108"/>
      <w:r>
        <w:rPr>
          <w:rFonts w:ascii="Times New Roman" w:eastAsia="宋体" w:hAnsi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.4 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功能码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FC</w:t>
      </w:r>
      <w:bookmarkEnd w:id="11"/>
      <w:bookmarkEnd w:id="12"/>
    </w:p>
    <w:p w14:paraId="5A4340F6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功能码占用两个字节，第一个字节表示产品型号，</w:t>
      </w:r>
      <w:r>
        <w:rPr>
          <w:rFonts w:ascii="Times New Roman" w:eastAsia="宋体" w:hAnsi="Times New Roman" w:hint="eastAsia"/>
          <w:sz w:val="24"/>
          <w:szCs w:val="24"/>
        </w:rPr>
        <w:t>0x00</w:t>
      </w:r>
      <w:r>
        <w:rPr>
          <w:rFonts w:ascii="Times New Roman" w:eastAsia="宋体" w:hAnsi="Times New Roman" w:hint="eastAsia"/>
          <w:sz w:val="24"/>
          <w:szCs w:val="24"/>
        </w:rPr>
        <w:t>对应通用产品，其它对应自定义产品，第二个字节对应具体命令，取值的范围为</w:t>
      </w:r>
      <w:r>
        <w:rPr>
          <w:rFonts w:ascii="Times New Roman" w:eastAsia="宋体" w:hAnsi="Times New Roman" w:hint="eastAsia"/>
          <w:sz w:val="24"/>
          <w:szCs w:val="24"/>
        </w:rPr>
        <w:t>0x00-0xFF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61200358" w14:textId="6953D23B" w:rsidR="00A774D4" w:rsidRPr="00D51AE1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D51AE1">
        <w:rPr>
          <w:rFonts w:ascii="Times New Roman" w:eastAsia="宋体" w:hAnsi="Times New Roman" w:hint="eastAsia"/>
          <w:b/>
          <w:bCs/>
          <w:sz w:val="24"/>
          <w:szCs w:val="24"/>
        </w:rPr>
        <w:t>升级功能对应的功能码范围：</w:t>
      </w:r>
      <w:r w:rsidRPr="00D51AE1">
        <w:rPr>
          <w:rFonts w:ascii="Times New Roman" w:eastAsia="宋体" w:hAnsi="Times New Roman"/>
          <w:b/>
          <w:bCs/>
          <w:sz w:val="24"/>
          <w:szCs w:val="24"/>
        </w:rPr>
        <w:t>0x00</w:t>
      </w:r>
      <w:r w:rsidR="00034559">
        <w:rPr>
          <w:rFonts w:ascii="Times New Roman" w:eastAsia="宋体" w:hAnsi="Times New Roman" w:hint="eastAsia"/>
          <w:b/>
          <w:bCs/>
          <w:sz w:val="24"/>
          <w:szCs w:val="24"/>
        </w:rPr>
        <w:t>F</w:t>
      </w:r>
      <w:r w:rsidRPr="00D51AE1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D51AE1" w:rsidRPr="00D51AE1">
        <w:rPr>
          <w:rFonts w:ascii="Times New Roman" w:eastAsia="宋体" w:hAnsi="Times New Roman"/>
          <w:b/>
          <w:bCs/>
          <w:sz w:val="24"/>
          <w:szCs w:val="24"/>
        </w:rPr>
        <w:t>-0x00</w:t>
      </w:r>
      <w:r w:rsidR="00034559">
        <w:rPr>
          <w:rFonts w:ascii="Times New Roman" w:eastAsia="宋体" w:hAnsi="Times New Roman" w:hint="eastAsia"/>
          <w:b/>
          <w:bCs/>
          <w:sz w:val="24"/>
          <w:szCs w:val="24"/>
        </w:rPr>
        <w:t>F</w:t>
      </w:r>
      <w:r w:rsidR="00034559">
        <w:rPr>
          <w:rFonts w:ascii="Times New Roman" w:eastAsia="宋体" w:hAnsi="Times New Roman"/>
          <w:b/>
          <w:bCs/>
          <w:sz w:val="24"/>
          <w:szCs w:val="24"/>
        </w:rPr>
        <w:t>9</w:t>
      </w:r>
      <w:r w:rsidR="00D51AE1" w:rsidRPr="00D51AE1">
        <w:rPr>
          <w:rFonts w:ascii="Times New Roman" w:eastAsia="宋体" w:hAnsi="Times New Roman" w:hint="eastAsia"/>
          <w:b/>
          <w:bCs/>
          <w:sz w:val="24"/>
          <w:szCs w:val="24"/>
        </w:rPr>
        <w:t>。</w:t>
      </w:r>
      <w:r w:rsidR="00D51AE1" w:rsidRPr="00D51AE1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</w:p>
    <w:p w14:paraId="12D6FDFA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</w:p>
    <w:p w14:paraId="242D28FA" w14:textId="2D2C01B8" w:rsidR="00A774D4" w:rsidRDefault="00A774D4" w:rsidP="00A774D4">
      <w:pPr>
        <w:pStyle w:val="af1"/>
        <w:spacing w:line="360" w:lineRule="auto"/>
        <w:ind w:firstLineChars="0" w:firstLine="0"/>
        <w:outlineLvl w:val="2"/>
        <w:rPr>
          <w:rFonts w:ascii="Times New Roman" w:eastAsia="宋体" w:hAnsi="Times New Roman"/>
          <w:b/>
          <w:bCs/>
          <w:sz w:val="24"/>
          <w:szCs w:val="24"/>
        </w:rPr>
      </w:pPr>
      <w:bookmarkStart w:id="13" w:name="_Toc53133109"/>
      <w:bookmarkStart w:id="14" w:name="_Toc15190"/>
      <w:r>
        <w:rPr>
          <w:rFonts w:ascii="Times New Roman" w:eastAsia="宋体" w:hAnsi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.5 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数据域长度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L</w:t>
      </w:r>
      <w:bookmarkEnd w:id="13"/>
      <w:bookmarkEnd w:id="14"/>
    </w:p>
    <w:p w14:paraId="7389C8C6" w14:textId="6CD80181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</w:t>
      </w:r>
      <w:r>
        <w:rPr>
          <w:rFonts w:ascii="Times New Roman" w:eastAsia="宋体" w:hAnsi="Times New Roman" w:hint="eastAsia"/>
          <w:sz w:val="24"/>
          <w:szCs w:val="24"/>
        </w:rPr>
        <w:t>为数据域的字节数，</w:t>
      </w:r>
      <w:r>
        <w:rPr>
          <w:rFonts w:ascii="Times New Roman" w:eastAsia="宋体" w:hAnsi="Times New Roman" w:hint="eastAsia"/>
          <w:sz w:val="24"/>
          <w:szCs w:val="24"/>
        </w:rPr>
        <w:t>L=0</w:t>
      </w:r>
      <w:r>
        <w:rPr>
          <w:rFonts w:ascii="Times New Roman" w:eastAsia="宋体" w:hAnsi="Times New Roman" w:hint="eastAsia"/>
          <w:sz w:val="24"/>
          <w:szCs w:val="24"/>
        </w:rPr>
        <w:t>表示无数据域，数据长度</w:t>
      </w:r>
      <w:r w:rsidR="00D51AE1">
        <w:rPr>
          <w:rFonts w:ascii="Times New Roman" w:eastAsia="宋体" w:hAnsi="Times New Roman" w:hint="eastAsia"/>
          <w:sz w:val="24"/>
          <w:szCs w:val="24"/>
        </w:rPr>
        <w:t>理论上</w:t>
      </w:r>
      <w:r>
        <w:rPr>
          <w:rFonts w:ascii="Times New Roman" w:eastAsia="宋体" w:hAnsi="Times New Roman" w:hint="eastAsia"/>
          <w:sz w:val="24"/>
          <w:szCs w:val="24"/>
        </w:rPr>
        <w:t>最长</w:t>
      </w:r>
      <w:r>
        <w:rPr>
          <w:rFonts w:ascii="Times New Roman" w:eastAsia="宋体" w:hAnsi="Times New Roman" w:hint="eastAsia"/>
          <w:sz w:val="24"/>
          <w:szCs w:val="24"/>
        </w:rPr>
        <w:t>65535</w:t>
      </w:r>
      <w:r>
        <w:rPr>
          <w:rFonts w:ascii="Times New Roman" w:eastAsia="宋体" w:hAnsi="Times New Roman" w:hint="eastAsia"/>
          <w:sz w:val="24"/>
          <w:szCs w:val="24"/>
        </w:rPr>
        <w:t>字节。</w:t>
      </w:r>
    </w:p>
    <w:p w14:paraId="07E8387D" w14:textId="424954D7" w:rsidR="00A774D4" w:rsidRPr="00D51AE1" w:rsidRDefault="00D51AE1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D51AE1">
        <w:rPr>
          <w:rFonts w:ascii="Times New Roman" w:eastAsia="宋体" w:hAnsi="Times New Roman" w:hint="eastAsia"/>
          <w:b/>
          <w:bCs/>
          <w:sz w:val="24"/>
          <w:szCs w:val="24"/>
        </w:rPr>
        <w:t>升级功能写数据指令目前支持的最大数据长度为</w:t>
      </w:r>
      <w:r w:rsidRPr="00D51AE1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D51AE1">
        <w:rPr>
          <w:rFonts w:ascii="Times New Roman" w:eastAsia="宋体" w:hAnsi="Times New Roman"/>
          <w:b/>
          <w:bCs/>
          <w:sz w:val="24"/>
          <w:szCs w:val="24"/>
        </w:rPr>
        <w:t>56</w:t>
      </w:r>
      <w:r w:rsidRPr="00D51AE1">
        <w:rPr>
          <w:rFonts w:ascii="Times New Roman" w:eastAsia="宋体" w:hAnsi="Times New Roman" w:hint="eastAsia"/>
          <w:b/>
          <w:bCs/>
          <w:sz w:val="24"/>
          <w:szCs w:val="24"/>
        </w:rPr>
        <w:t>字节。</w:t>
      </w:r>
    </w:p>
    <w:p w14:paraId="4FCFBC4E" w14:textId="77777777" w:rsidR="00D51AE1" w:rsidRDefault="00D51AE1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</w:p>
    <w:p w14:paraId="72CBBDE4" w14:textId="510CA322" w:rsidR="00A774D4" w:rsidRDefault="00A774D4" w:rsidP="00A774D4">
      <w:pPr>
        <w:pStyle w:val="af1"/>
        <w:spacing w:line="360" w:lineRule="auto"/>
        <w:ind w:firstLineChars="0" w:firstLine="0"/>
        <w:outlineLvl w:val="2"/>
        <w:rPr>
          <w:rFonts w:ascii="Times New Roman" w:eastAsia="宋体" w:hAnsi="Times New Roman"/>
          <w:b/>
          <w:bCs/>
          <w:sz w:val="24"/>
          <w:szCs w:val="24"/>
        </w:rPr>
      </w:pPr>
      <w:bookmarkStart w:id="15" w:name="_Toc1334"/>
      <w:bookmarkStart w:id="16" w:name="_Toc53133110"/>
      <w:r>
        <w:rPr>
          <w:rFonts w:ascii="Times New Roman" w:eastAsia="宋体" w:hAnsi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.6 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数据域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DATA</w:t>
      </w:r>
      <w:bookmarkEnd w:id="15"/>
      <w:bookmarkEnd w:id="16"/>
    </w:p>
    <w:p w14:paraId="0D40D3A9" w14:textId="65B977F6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数据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域包括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版本信息、密码、数据信息、帧号等数据，其结构随功能码的改变而改变。</w:t>
      </w:r>
      <w:r w:rsidR="00D51AE1">
        <w:rPr>
          <w:rFonts w:ascii="Times New Roman" w:eastAsia="宋体" w:hAnsi="Times New Roman" w:hint="eastAsia"/>
          <w:sz w:val="24"/>
          <w:szCs w:val="24"/>
        </w:rPr>
        <w:t>升级功能指令数据</w:t>
      </w:r>
      <w:proofErr w:type="gramStart"/>
      <w:r w:rsidR="00D51AE1">
        <w:rPr>
          <w:rFonts w:ascii="Times New Roman" w:eastAsia="宋体" w:hAnsi="Times New Roman" w:hint="eastAsia"/>
          <w:sz w:val="24"/>
          <w:szCs w:val="24"/>
        </w:rPr>
        <w:t>域主要</w:t>
      </w:r>
      <w:proofErr w:type="gramEnd"/>
      <w:r w:rsidR="00D51AE1">
        <w:rPr>
          <w:rFonts w:ascii="Times New Roman" w:eastAsia="宋体" w:hAnsi="Times New Roman" w:hint="eastAsia"/>
          <w:sz w:val="24"/>
          <w:szCs w:val="24"/>
        </w:rPr>
        <w:t>为固件数据。</w:t>
      </w:r>
    </w:p>
    <w:p w14:paraId="0B04A961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</w:p>
    <w:p w14:paraId="4CE29D71" w14:textId="7B3D521B" w:rsidR="00A774D4" w:rsidRDefault="00A774D4" w:rsidP="00A774D4">
      <w:pPr>
        <w:pStyle w:val="af1"/>
        <w:spacing w:line="360" w:lineRule="auto"/>
        <w:ind w:firstLineChars="0" w:firstLine="0"/>
        <w:outlineLvl w:val="2"/>
        <w:rPr>
          <w:rFonts w:ascii="Times New Roman" w:eastAsia="宋体" w:hAnsi="Times New Roman"/>
          <w:b/>
          <w:bCs/>
          <w:sz w:val="24"/>
          <w:szCs w:val="24"/>
        </w:rPr>
      </w:pPr>
      <w:bookmarkStart w:id="17" w:name="_Toc53133111"/>
      <w:bookmarkStart w:id="18" w:name="_Toc32142"/>
      <w:r>
        <w:rPr>
          <w:rFonts w:ascii="Times New Roman" w:eastAsia="宋体" w:hAnsi="Times New Roman"/>
          <w:b/>
          <w:bCs/>
          <w:sz w:val="24"/>
          <w:szCs w:val="24"/>
        </w:rPr>
        <w:lastRenderedPageBreak/>
        <w:t>1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.7 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校验码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CRC</w:t>
      </w:r>
      <w:bookmarkEnd w:id="17"/>
      <w:bookmarkEnd w:id="18"/>
    </w:p>
    <w:p w14:paraId="2CBEE286" w14:textId="1BCE9D55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从</w:t>
      </w:r>
      <w:r w:rsidRPr="00EE1272">
        <w:rPr>
          <w:rFonts w:ascii="Times New Roman" w:eastAsia="宋体" w:hAnsi="Times New Roman" w:hint="eastAsia"/>
          <w:b/>
          <w:bCs/>
          <w:sz w:val="24"/>
          <w:szCs w:val="24"/>
        </w:rPr>
        <w:t>地址码</w:t>
      </w:r>
      <w:r>
        <w:rPr>
          <w:rFonts w:ascii="Times New Roman" w:eastAsia="宋体" w:hAnsi="Times New Roman" w:hint="eastAsia"/>
          <w:sz w:val="24"/>
          <w:szCs w:val="24"/>
        </w:rPr>
        <w:t>开始到校验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码之前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的所有字节，计算</w:t>
      </w:r>
      <w:r>
        <w:rPr>
          <w:rFonts w:ascii="Times New Roman" w:eastAsia="宋体" w:hAnsi="Times New Roman" w:hint="eastAsia"/>
          <w:sz w:val="24"/>
          <w:szCs w:val="24"/>
        </w:rPr>
        <w:t>CRC</w:t>
      </w:r>
      <w:r>
        <w:rPr>
          <w:rFonts w:ascii="Times New Roman" w:eastAsia="宋体" w:hAnsi="Times New Roman" w:hint="eastAsia"/>
          <w:sz w:val="24"/>
          <w:szCs w:val="24"/>
        </w:rPr>
        <w:t>校验码。</w:t>
      </w:r>
      <w:r>
        <w:rPr>
          <w:rFonts w:ascii="Times New Roman" w:eastAsia="宋体" w:hAnsi="Times New Roman" w:hint="eastAsia"/>
          <w:sz w:val="24"/>
          <w:szCs w:val="24"/>
        </w:rPr>
        <w:t>CRC</w:t>
      </w:r>
      <w:r>
        <w:rPr>
          <w:rFonts w:ascii="Times New Roman" w:eastAsia="宋体" w:hAnsi="Times New Roman" w:hint="eastAsia"/>
          <w:sz w:val="24"/>
          <w:szCs w:val="24"/>
        </w:rPr>
        <w:t>采用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位数据校验，应用表达式为</w:t>
      </w:r>
      <w:r>
        <w:rPr>
          <w:rFonts w:ascii="Times New Roman" w:eastAsia="宋体" w:hAnsi="Times New Roman" w:hint="eastAsia"/>
          <w:position w:val="-10"/>
          <w:sz w:val="24"/>
          <w:szCs w:val="24"/>
        </w:rPr>
        <w:object w:dxaOrig="2020" w:dyaOrig="360" w14:anchorId="48613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18pt" o:ole="">
            <v:imagedata r:id="rId12" o:title=""/>
          </v:shape>
          <o:OLEObject Type="Embed" ProgID="Equation.3" ShapeID="_x0000_i1025" DrawAspect="Content" ObjectID="_1664693649" r:id="rId13"/>
        </w:object>
      </w:r>
      <w:r>
        <w:rPr>
          <w:rFonts w:ascii="Times New Roman" w:eastAsia="宋体" w:hAnsi="Times New Roman" w:hint="eastAsia"/>
          <w:sz w:val="24"/>
          <w:szCs w:val="24"/>
        </w:rPr>
        <w:t>生成校验码。</w:t>
      </w:r>
      <w:r>
        <w:rPr>
          <w:rFonts w:ascii="Times New Roman" w:eastAsia="宋体" w:hAnsi="Times New Roman" w:hint="eastAsia"/>
          <w:sz w:val="24"/>
          <w:szCs w:val="24"/>
        </w:rPr>
        <w:t>CRC</w:t>
      </w:r>
      <w:r>
        <w:rPr>
          <w:rFonts w:ascii="Times New Roman" w:eastAsia="宋体" w:hAnsi="Times New Roman" w:hint="eastAsia"/>
          <w:sz w:val="24"/>
          <w:szCs w:val="24"/>
        </w:rPr>
        <w:t>码表及校验码生成函数见</w:t>
      </w:r>
      <w:r w:rsidR="00D51AE1">
        <w:rPr>
          <w:rFonts w:ascii="Times New Roman" w:eastAsia="宋体" w:hAnsi="Times New Roman" w:hint="eastAsia"/>
          <w:sz w:val="24"/>
          <w:szCs w:val="24"/>
        </w:rPr>
        <w:t>《通信协议规范（十六进制）》</w:t>
      </w:r>
      <w:r>
        <w:rPr>
          <w:rFonts w:ascii="Times New Roman" w:eastAsia="宋体" w:hAnsi="Times New Roman" w:hint="eastAsia"/>
          <w:sz w:val="24"/>
          <w:szCs w:val="24"/>
        </w:rPr>
        <w:t>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050CCA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color w:val="FF0000"/>
          <w:sz w:val="24"/>
          <w:szCs w:val="24"/>
        </w:rPr>
        <w:t>当校验码字节为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0</w:t>
      </w:r>
      <w:r>
        <w:rPr>
          <w:rFonts w:ascii="Times New Roman" w:eastAsia="宋体" w:hAnsi="Times New Roman"/>
          <w:color w:val="FF0000"/>
          <w:sz w:val="24"/>
          <w:szCs w:val="24"/>
        </w:rPr>
        <w:t>xFF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时，表示当前</w:t>
      </w:r>
      <w:proofErr w:type="gramStart"/>
      <w:r>
        <w:rPr>
          <w:rFonts w:ascii="Times New Roman" w:eastAsia="宋体" w:hAnsi="Times New Roman" w:hint="eastAsia"/>
          <w:color w:val="FF0000"/>
          <w:sz w:val="24"/>
          <w:szCs w:val="24"/>
        </w:rPr>
        <w:t>帧</w:t>
      </w:r>
      <w:proofErr w:type="gramEnd"/>
      <w:r>
        <w:rPr>
          <w:rFonts w:ascii="Times New Roman" w:eastAsia="宋体" w:hAnsi="Times New Roman" w:hint="eastAsia"/>
          <w:color w:val="FF0000"/>
          <w:sz w:val="24"/>
          <w:szCs w:val="24"/>
        </w:rPr>
        <w:t>无需校验。</w:t>
      </w:r>
    </w:p>
    <w:p w14:paraId="06C8809F" w14:textId="77777777" w:rsidR="00A774D4" w:rsidRDefault="00A774D4" w:rsidP="00A774D4">
      <w:pPr>
        <w:pStyle w:val="af1"/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</w:p>
    <w:p w14:paraId="54FB0211" w14:textId="067530B2" w:rsidR="00A774D4" w:rsidRDefault="00A774D4" w:rsidP="00A774D4">
      <w:pPr>
        <w:pStyle w:val="af1"/>
        <w:spacing w:line="360" w:lineRule="auto"/>
        <w:ind w:firstLineChars="0" w:firstLine="0"/>
        <w:outlineLvl w:val="2"/>
        <w:rPr>
          <w:rFonts w:ascii="Times New Roman" w:eastAsia="宋体" w:hAnsi="Times New Roman"/>
          <w:b/>
          <w:bCs/>
          <w:sz w:val="24"/>
          <w:szCs w:val="24"/>
        </w:rPr>
      </w:pPr>
      <w:bookmarkStart w:id="19" w:name="_Toc53133112"/>
      <w:bookmarkStart w:id="20" w:name="_Toc28042"/>
      <w:r>
        <w:rPr>
          <w:rFonts w:ascii="Times New Roman" w:eastAsia="宋体" w:hAnsi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.8 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帧结束符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AA</w:t>
      </w:r>
      <w:r>
        <w:rPr>
          <w:rFonts w:ascii="Times New Roman" w:eastAsia="宋体" w:hAnsi="Times New Roman"/>
          <w:b/>
          <w:bCs/>
          <w:sz w:val="24"/>
          <w:szCs w:val="24"/>
        </w:rPr>
        <w:t>AA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H</w:t>
      </w:r>
      <w:bookmarkEnd w:id="19"/>
      <w:bookmarkEnd w:id="20"/>
    </w:p>
    <w:p w14:paraId="3C8B29C2" w14:textId="77777777" w:rsidR="00A774D4" w:rsidRDefault="00A774D4" w:rsidP="00A774D4">
      <w:pPr>
        <w:pStyle w:val="af1"/>
        <w:spacing w:line="360" w:lineRule="auto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表示为一帧数据的结束，其值为</w:t>
      </w:r>
      <w:r>
        <w:rPr>
          <w:rFonts w:ascii="Times New Roman" w:eastAsia="宋体" w:hAnsi="Times New Roman" w:hint="eastAsia"/>
          <w:sz w:val="24"/>
          <w:szCs w:val="24"/>
        </w:rPr>
        <w:t>AAAAH=1010101010101010B</w:t>
      </w:r>
    </w:p>
    <w:p w14:paraId="370C5617" w14:textId="3C7EC00F" w:rsidR="00112DB5" w:rsidRDefault="00112DB5" w:rsidP="00112DB5"/>
    <w:p w14:paraId="659AD2FE" w14:textId="77777777" w:rsidR="003C7DBB" w:rsidRPr="00112DB5" w:rsidRDefault="003C7DBB" w:rsidP="00112DB5"/>
    <w:p w14:paraId="6769F327" w14:textId="3BD84CB5" w:rsidR="003E7089" w:rsidRDefault="00D51AE1">
      <w:pPr>
        <w:pStyle w:val="1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r>
        <w:rPr>
          <w:rFonts w:eastAsia="宋体" w:cs="宋体"/>
          <w:sz w:val="24"/>
          <w:szCs w:val="24"/>
        </w:rPr>
        <w:t>2</w:t>
      </w:r>
      <w:r w:rsidR="00883578">
        <w:rPr>
          <w:rFonts w:eastAsia="宋体" w:cs="宋体" w:hint="eastAsia"/>
          <w:sz w:val="24"/>
          <w:szCs w:val="24"/>
        </w:rPr>
        <w:t xml:space="preserve"> </w:t>
      </w:r>
      <w:r w:rsidR="00883578">
        <w:rPr>
          <w:rFonts w:eastAsia="宋体" w:cs="宋体" w:hint="eastAsia"/>
          <w:sz w:val="24"/>
          <w:szCs w:val="24"/>
        </w:rPr>
        <w:t>固件升级指令集一览表</w:t>
      </w:r>
      <w:bookmarkEnd w:id="4"/>
    </w:p>
    <w:p w14:paraId="66A2012C" w14:textId="1777DDAD" w:rsidR="004B5A22" w:rsidRDefault="004B5A22" w:rsidP="004B5A22">
      <w:pPr>
        <w:jc w:val="center"/>
      </w:pPr>
      <w:r>
        <w:rPr>
          <w:rFonts w:hint="eastAsia"/>
        </w:rPr>
        <w:t>表</w:t>
      </w:r>
      <w:r w:rsidR="00A868FE">
        <w:t>1</w:t>
      </w:r>
      <w:r>
        <w:t xml:space="preserve"> </w:t>
      </w:r>
      <w:r w:rsidRPr="00AE3348">
        <w:rPr>
          <w:rFonts w:hint="eastAsia"/>
        </w:rPr>
        <w:t>固件升级指令集</w:t>
      </w:r>
    </w:p>
    <w:tbl>
      <w:tblPr>
        <w:tblStyle w:val="ae"/>
        <w:tblW w:w="8468" w:type="dxa"/>
        <w:jc w:val="center"/>
        <w:tblLayout w:type="fixed"/>
        <w:tblLook w:val="04A0" w:firstRow="1" w:lastRow="0" w:firstColumn="1" w:lastColumn="0" w:noHBand="0" w:noVBand="1"/>
      </w:tblPr>
      <w:tblGrid>
        <w:gridCol w:w="1638"/>
        <w:gridCol w:w="4252"/>
        <w:gridCol w:w="2578"/>
      </w:tblGrid>
      <w:tr w:rsidR="000379A2" w:rsidRPr="00D3737C" w14:paraId="3981DA4B" w14:textId="77777777" w:rsidTr="00B32EDF">
        <w:trPr>
          <w:jc w:val="center"/>
        </w:trPr>
        <w:tc>
          <w:tcPr>
            <w:tcW w:w="1638" w:type="dxa"/>
            <w:shd w:val="clear" w:color="auto" w:fill="BFBFBF" w:themeFill="background1" w:themeFillShade="BF"/>
            <w:vAlign w:val="center"/>
          </w:tcPr>
          <w:p w14:paraId="7013E54D" w14:textId="08F7BAC7" w:rsidR="000379A2" w:rsidRPr="00D3737C" w:rsidRDefault="00A868FE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ASCII</w:t>
            </w: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14:paraId="46509F87" w14:textId="0495884F" w:rsidR="000379A2" w:rsidRPr="00D3737C" w:rsidRDefault="00A868FE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ASCII</w:t>
            </w:r>
            <w:r w:rsidR="000379A2" w:rsidRPr="00D3737C">
              <w:rPr>
                <w:rFonts w:ascii="Times New Roman" w:eastAsia="宋体" w:hAnsi="Times New Roman" w:hint="eastAsia"/>
                <w:szCs w:val="21"/>
              </w:rPr>
              <w:t>指令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1E04CEE5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0379A2" w:rsidRPr="00D3737C" w14:paraId="1863AAC9" w14:textId="77777777" w:rsidTr="00B32EDF">
        <w:trPr>
          <w:jc w:val="center"/>
        </w:trPr>
        <w:tc>
          <w:tcPr>
            <w:tcW w:w="1638" w:type="dxa"/>
            <w:vMerge w:val="restart"/>
            <w:shd w:val="clear" w:color="auto" w:fill="92D050"/>
            <w:vAlign w:val="center"/>
          </w:tcPr>
          <w:p w14:paraId="45A04471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设置指令</w:t>
            </w:r>
          </w:p>
          <w:p w14:paraId="306E6AAF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（功能代码）</w:t>
            </w:r>
          </w:p>
        </w:tc>
        <w:tc>
          <w:tcPr>
            <w:tcW w:w="4252" w:type="dxa"/>
            <w:shd w:val="clear" w:color="auto" w:fill="92D050"/>
            <w:vAlign w:val="center"/>
          </w:tcPr>
          <w:p w14:paraId="16FF87EE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D3737C">
              <w:rPr>
                <w:rFonts w:ascii="Times New Roman" w:eastAsia="宋体" w:hAnsi="Times New Roman" w:hint="eastAsia"/>
                <w:szCs w:val="21"/>
              </w:rPr>
              <w:t>s</w:t>
            </w:r>
            <w:r w:rsidRPr="00D3737C">
              <w:rPr>
                <w:rFonts w:ascii="Times New Roman" w:eastAsia="宋体" w:hAnsi="Times New Roman"/>
                <w:szCs w:val="21"/>
              </w:rPr>
              <w:t>ensorStop</w:t>
            </w:r>
            <w:proofErr w:type="spellEnd"/>
          </w:p>
        </w:tc>
        <w:tc>
          <w:tcPr>
            <w:tcW w:w="2578" w:type="dxa"/>
            <w:shd w:val="clear" w:color="auto" w:fill="92D050"/>
            <w:vAlign w:val="center"/>
          </w:tcPr>
          <w:p w14:paraId="640E6C75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停止雷达</w:t>
            </w:r>
          </w:p>
        </w:tc>
      </w:tr>
      <w:tr w:rsidR="000379A2" w:rsidRPr="00D3737C" w14:paraId="21A9A3CC" w14:textId="77777777" w:rsidTr="00B32EDF">
        <w:trPr>
          <w:jc w:val="center"/>
        </w:trPr>
        <w:tc>
          <w:tcPr>
            <w:tcW w:w="1638" w:type="dxa"/>
            <w:vMerge/>
            <w:shd w:val="clear" w:color="auto" w:fill="92D050"/>
            <w:vAlign w:val="center"/>
          </w:tcPr>
          <w:p w14:paraId="429B922C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52" w:type="dxa"/>
            <w:shd w:val="clear" w:color="auto" w:fill="92D050"/>
            <w:vAlign w:val="center"/>
          </w:tcPr>
          <w:p w14:paraId="654381D1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D3737C">
              <w:rPr>
                <w:rFonts w:ascii="Times New Roman" w:eastAsia="宋体" w:hAnsi="Times New Roman"/>
                <w:szCs w:val="21"/>
              </w:rPr>
              <w:t>WriteCLI</w:t>
            </w:r>
            <w:proofErr w:type="spellEnd"/>
            <w:r w:rsidRPr="00D3737C">
              <w:rPr>
                <w:rFonts w:ascii="Times New Roman" w:eastAsia="宋体" w:hAnsi="Times New Roman"/>
                <w:szCs w:val="21"/>
              </w:rPr>
              <w:t xml:space="preserve"> </w:t>
            </w:r>
            <w:proofErr w:type="spellStart"/>
            <w:r w:rsidRPr="00D3737C">
              <w:rPr>
                <w:rFonts w:ascii="Times New Roman" w:eastAsia="宋体" w:hAnsi="Times New Roman"/>
                <w:szCs w:val="21"/>
              </w:rPr>
              <w:t>bootLoaderFlag</w:t>
            </w:r>
            <w:proofErr w:type="spellEnd"/>
            <w:r w:rsidRPr="00D3737C">
              <w:rPr>
                <w:rFonts w:ascii="Times New Roman" w:eastAsia="宋体" w:hAnsi="Times New Roman"/>
                <w:szCs w:val="21"/>
              </w:rPr>
              <w:t xml:space="preserve"> 1</w:t>
            </w:r>
          </w:p>
        </w:tc>
        <w:tc>
          <w:tcPr>
            <w:tcW w:w="2578" w:type="dxa"/>
            <w:shd w:val="clear" w:color="auto" w:fill="92D050"/>
            <w:vAlign w:val="center"/>
          </w:tcPr>
          <w:p w14:paraId="69D814FA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进入升级模式</w:t>
            </w:r>
          </w:p>
        </w:tc>
      </w:tr>
      <w:tr w:rsidR="000379A2" w:rsidRPr="00D3737C" w14:paraId="53209C35" w14:textId="77777777" w:rsidTr="00B32EDF">
        <w:trPr>
          <w:jc w:val="center"/>
        </w:trPr>
        <w:tc>
          <w:tcPr>
            <w:tcW w:w="1638" w:type="dxa"/>
            <w:vMerge/>
            <w:shd w:val="clear" w:color="auto" w:fill="92D050"/>
            <w:vAlign w:val="center"/>
          </w:tcPr>
          <w:p w14:paraId="03FD8EF2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52" w:type="dxa"/>
            <w:shd w:val="clear" w:color="auto" w:fill="92D050"/>
            <w:vAlign w:val="center"/>
          </w:tcPr>
          <w:p w14:paraId="3161987B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Cs w:val="21"/>
              </w:rPr>
              <w:t>s</w:t>
            </w:r>
            <w:r>
              <w:rPr>
                <w:rFonts w:ascii="Times New Roman" w:eastAsia="宋体" w:hAnsi="Times New Roman" w:hint="eastAsia"/>
                <w:szCs w:val="21"/>
              </w:rPr>
              <w:t>oft</w:t>
            </w:r>
            <w:r>
              <w:rPr>
                <w:rFonts w:ascii="Times New Roman" w:eastAsia="宋体" w:hAnsi="Times New Roman"/>
                <w:szCs w:val="21"/>
              </w:rPr>
              <w:t>Reset</w:t>
            </w:r>
            <w:proofErr w:type="spellEnd"/>
          </w:p>
        </w:tc>
        <w:tc>
          <w:tcPr>
            <w:tcW w:w="2578" w:type="dxa"/>
            <w:shd w:val="clear" w:color="auto" w:fill="92D050"/>
            <w:vAlign w:val="center"/>
          </w:tcPr>
          <w:p w14:paraId="082373DD" w14:textId="77777777"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软重启</w:t>
            </w:r>
            <w:proofErr w:type="gramEnd"/>
          </w:p>
        </w:tc>
      </w:tr>
    </w:tbl>
    <w:p w14:paraId="22D8A92B" w14:textId="1A0B1ACA" w:rsidR="00A868FE" w:rsidRDefault="00A868FE" w:rsidP="000379A2">
      <w:r>
        <w:rPr>
          <w:rFonts w:hint="eastAsia"/>
        </w:rPr>
        <w:t>注：此部分为</w:t>
      </w:r>
      <w:r>
        <w:rPr>
          <w:rFonts w:hint="eastAsia"/>
        </w:rPr>
        <w:t>ASCII</w:t>
      </w:r>
      <w:proofErr w:type="gramStart"/>
      <w:r>
        <w:rPr>
          <w:rFonts w:hint="eastAsia"/>
        </w:rPr>
        <w:t>码类型</w:t>
      </w:r>
      <w:proofErr w:type="gramEnd"/>
      <w:r>
        <w:rPr>
          <w:rFonts w:hint="eastAsia"/>
        </w:rPr>
        <w:t>设置指令，主要为设置雷达进入固件升级模式；</w:t>
      </w:r>
      <w:r w:rsidR="00034559">
        <w:rPr>
          <w:rFonts w:hint="eastAsia"/>
        </w:rPr>
        <w:t>雷达进入升级模式后，使用表</w:t>
      </w:r>
      <w:r w:rsidR="00034559">
        <w:rPr>
          <w:rFonts w:hint="eastAsia"/>
        </w:rPr>
        <w:t>2</w:t>
      </w:r>
      <w:r w:rsidR="00034559">
        <w:rPr>
          <w:rFonts w:hint="eastAsia"/>
        </w:rPr>
        <w:t>的十六进制标准帧格式。</w:t>
      </w:r>
    </w:p>
    <w:p w14:paraId="0E82F770" w14:textId="77777777" w:rsidR="00A868FE" w:rsidRDefault="00A868FE" w:rsidP="000379A2"/>
    <w:tbl>
      <w:tblPr>
        <w:tblStyle w:val="ae"/>
        <w:tblW w:w="864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85"/>
        <w:gridCol w:w="2043"/>
        <w:gridCol w:w="1984"/>
        <w:gridCol w:w="2835"/>
      </w:tblGrid>
      <w:tr w:rsidR="00D22225" w:rsidRPr="00D3737C" w14:paraId="32169FB9" w14:textId="77777777" w:rsidTr="00D22225">
        <w:tc>
          <w:tcPr>
            <w:tcW w:w="1785" w:type="dxa"/>
            <w:shd w:val="clear" w:color="auto" w:fill="D9D9D9" w:themeFill="background1" w:themeFillShade="D9"/>
          </w:tcPr>
          <w:p w14:paraId="6C1BBC0B" w14:textId="22C52748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Hex</w:t>
            </w: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7F09D007" w14:textId="7CAC746B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功能码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3A0D8A7" w14:textId="3B8C0D1B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数据域长度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67E9B3F" w14:textId="6E829BD3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D22225" w:rsidRPr="003A577F" w14:paraId="348B64D7" w14:textId="77777777" w:rsidTr="00D22225">
        <w:tblPrEx>
          <w:jc w:val="center"/>
          <w:tblInd w:w="0" w:type="dxa"/>
        </w:tblPrEx>
        <w:trPr>
          <w:jc w:val="center"/>
        </w:trPr>
        <w:tc>
          <w:tcPr>
            <w:tcW w:w="1785" w:type="dxa"/>
            <w:vMerge w:val="restart"/>
            <w:shd w:val="clear" w:color="auto" w:fill="00B050"/>
            <w:vAlign w:val="center"/>
          </w:tcPr>
          <w:p w14:paraId="74E2621C" w14:textId="77777777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升级指令</w:t>
            </w:r>
          </w:p>
          <w:p w14:paraId="2BDABA3F" w14:textId="77777777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（升级代码）</w:t>
            </w:r>
          </w:p>
        </w:tc>
        <w:tc>
          <w:tcPr>
            <w:tcW w:w="2043" w:type="dxa"/>
            <w:shd w:val="clear" w:color="auto" w:fill="00B050"/>
            <w:vAlign w:val="center"/>
          </w:tcPr>
          <w:p w14:paraId="0127C6DA" w14:textId="0DFD3960" w:rsidR="00D22225" w:rsidRPr="006306AB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6306AB">
              <w:rPr>
                <w:rFonts w:ascii="Times New Roman" w:eastAsia="宋体" w:hAnsi="Times New Roman"/>
                <w:color w:val="000000" w:themeColor="text1"/>
                <w:szCs w:val="21"/>
              </w:rPr>
              <w:t>00F0</w:t>
            </w:r>
          </w:p>
        </w:tc>
        <w:tc>
          <w:tcPr>
            <w:tcW w:w="1984" w:type="dxa"/>
            <w:shd w:val="clear" w:color="auto" w:fill="00B050"/>
          </w:tcPr>
          <w:p w14:paraId="7457EDC3" w14:textId="06DF90A4" w:rsidR="00D22225" w:rsidRPr="006306AB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6E044301" w14:textId="6CA440D4" w:rsidR="00D22225" w:rsidRPr="006306AB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6306AB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测试指令</w:t>
            </w:r>
          </w:p>
        </w:tc>
      </w:tr>
      <w:tr w:rsidR="00D22225" w:rsidRPr="00D3737C" w14:paraId="2C3A18D0" w14:textId="77777777" w:rsidTr="00D22225">
        <w:tblPrEx>
          <w:jc w:val="center"/>
          <w:tblInd w:w="0" w:type="dxa"/>
        </w:tblPrEx>
        <w:trPr>
          <w:jc w:val="center"/>
        </w:trPr>
        <w:tc>
          <w:tcPr>
            <w:tcW w:w="1785" w:type="dxa"/>
            <w:vMerge/>
            <w:shd w:val="clear" w:color="auto" w:fill="00B050"/>
            <w:vAlign w:val="center"/>
          </w:tcPr>
          <w:p w14:paraId="62A86BA3" w14:textId="77777777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 w14:paraId="72363CC1" w14:textId="72B3E3FB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00F</w:t>
            </w:r>
            <w:r w:rsidRPr="00D3737C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1984" w:type="dxa"/>
            <w:shd w:val="clear" w:color="auto" w:fill="00B050"/>
          </w:tcPr>
          <w:p w14:paraId="538145E1" w14:textId="6B8F3BD9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25C5B193" w14:textId="6C494FA4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擦除</w:t>
            </w:r>
            <w:r w:rsidRPr="006306AB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指令</w:t>
            </w:r>
          </w:p>
        </w:tc>
      </w:tr>
      <w:tr w:rsidR="00D22225" w:rsidRPr="00D3737C" w14:paraId="737E65C8" w14:textId="77777777" w:rsidTr="00D22225">
        <w:tblPrEx>
          <w:jc w:val="center"/>
          <w:tblInd w:w="0" w:type="dxa"/>
        </w:tblPrEx>
        <w:trPr>
          <w:jc w:val="center"/>
        </w:trPr>
        <w:tc>
          <w:tcPr>
            <w:tcW w:w="1785" w:type="dxa"/>
            <w:vMerge/>
            <w:shd w:val="clear" w:color="auto" w:fill="00B050"/>
            <w:vAlign w:val="center"/>
          </w:tcPr>
          <w:p w14:paraId="4BD6B72F" w14:textId="77777777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 w14:paraId="073E54D4" w14:textId="3867C552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00F2</w:t>
            </w:r>
          </w:p>
        </w:tc>
        <w:tc>
          <w:tcPr>
            <w:tcW w:w="1984" w:type="dxa"/>
            <w:shd w:val="clear" w:color="auto" w:fill="00B050"/>
          </w:tcPr>
          <w:p w14:paraId="6384B116" w14:textId="70F7E4D2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7D48F8D1" w14:textId="2162B9F5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发送文件大小</w:t>
            </w:r>
          </w:p>
        </w:tc>
      </w:tr>
      <w:tr w:rsidR="00D22225" w:rsidRPr="00C25B95" w14:paraId="24FE2955" w14:textId="77777777" w:rsidTr="00D22225">
        <w:tblPrEx>
          <w:jc w:val="center"/>
          <w:tblInd w:w="0" w:type="dxa"/>
        </w:tblPrEx>
        <w:trPr>
          <w:jc w:val="center"/>
        </w:trPr>
        <w:tc>
          <w:tcPr>
            <w:tcW w:w="1785" w:type="dxa"/>
            <w:vMerge/>
            <w:shd w:val="clear" w:color="auto" w:fill="00B050"/>
            <w:vAlign w:val="center"/>
          </w:tcPr>
          <w:p w14:paraId="53138D3C" w14:textId="77777777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 w14:paraId="301E2013" w14:textId="0C2D3B27" w:rsidR="00D22225" w:rsidRPr="00C25B95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00F3</w:t>
            </w:r>
          </w:p>
        </w:tc>
        <w:tc>
          <w:tcPr>
            <w:tcW w:w="1984" w:type="dxa"/>
            <w:shd w:val="clear" w:color="auto" w:fill="00B050"/>
          </w:tcPr>
          <w:p w14:paraId="011BC7C2" w14:textId="61AEF407" w:rsidR="00D22225" w:rsidRPr="006306AB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+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0EC13440" w14:textId="748A84F6" w:rsidR="00D22225" w:rsidRPr="006306AB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 w:rsidRPr="006306AB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发送文件数据带序号</w:t>
            </w:r>
          </w:p>
        </w:tc>
      </w:tr>
      <w:tr w:rsidR="00D22225" w:rsidRPr="003616B4" w14:paraId="5FA8B7FB" w14:textId="77777777" w:rsidTr="00D22225">
        <w:tblPrEx>
          <w:jc w:val="center"/>
          <w:tblInd w:w="0" w:type="dxa"/>
        </w:tblPrEx>
        <w:trPr>
          <w:jc w:val="center"/>
        </w:trPr>
        <w:tc>
          <w:tcPr>
            <w:tcW w:w="1785" w:type="dxa"/>
            <w:vMerge/>
            <w:shd w:val="clear" w:color="auto" w:fill="00B050"/>
            <w:vAlign w:val="center"/>
          </w:tcPr>
          <w:p w14:paraId="4584708E" w14:textId="77777777" w:rsidR="00D22225" w:rsidRPr="00D3737C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 w14:paraId="04DEC6CA" w14:textId="28ECFE69" w:rsidR="00D22225" w:rsidRPr="003616B4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color w:val="AEAAAA" w:themeColor="background2" w:themeShade="BF"/>
                <w:szCs w:val="21"/>
              </w:rPr>
            </w:pPr>
            <w:r>
              <w:rPr>
                <w:rFonts w:ascii="Times New Roman" w:eastAsia="宋体" w:hAnsi="Times New Roman"/>
                <w:color w:val="AEAAAA" w:themeColor="background2" w:themeShade="BF"/>
                <w:szCs w:val="21"/>
              </w:rPr>
              <w:t>00</w:t>
            </w:r>
            <w:r>
              <w:rPr>
                <w:rFonts w:ascii="Times New Roman" w:eastAsia="宋体" w:hAnsi="Times New Roman" w:hint="eastAsia"/>
                <w:color w:val="AEAAAA" w:themeColor="background2" w:themeShade="BF"/>
                <w:szCs w:val="21"/>
              </w:rPr>
              <w:t>F</w:t>
            </w:r>
            <w:r w:rsidRPr="003616B4">
              <w:rPr>
                <w:rFonts w:ascii="Times New Roman" w:eastAsia="宋体" w:hAnsi="Times New Roman" w:hint="eastAsia"/>
                <w:color w:val="AEAAAA" w:themeColor="background2" w:themeShade="BF"/>
                <w:szCs w:val="21"/>
              </w:rPr>
              <w:t>4</w:t>
            </w:r>
          </w:p>
        </w:tc>
        <w:tc>
          <w:tcPr>
            <w:tcW w:w="1984" w:type="dxa"/>
            <w:shd w:val="clear" w:color="auto" w:fill="00B050"/>
          </w:tcPr>
          <w:p w14:paraId="064AB2D6" w14:textId="0FD4A030" w:rsidR="00D22225" w:rsidRPr="003616B4" w:rsidRDefault="00D22225" w:rsidP="00EE1272">
            <w:pPr>
              <w:spacing w:line="360" w:lineRule="auto"/>
              <w:jc w:val="center"/>
              <w:rPr>
                <w:rFonts w:ascii="Times New Roman" w:eastAsia="宋体" w:hAnsi="Times New Roman"/>
                <w:color w:val="AEAAAA" w:themeColor="background2" w:themeShade="BF"/>
                <w:szCs w:val="21"/>
              </w:rPr>
            </w:pPr>
            <w:r>
              <w:rPr>
                <w:rFonts w:ascii="Times New Roman" w:eastAsia="宋体" w:hAnsi="Times New Roman" w:hint="eastAsia"/>
                <w:color w:val="AEAAAA" w:themeColor="background2" w:themeShade="BF"/>
                <w:szCs w:val="21"/>
              </w:rPr>
              <w:t>4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717CE6A2" w14:textId="3CC81FF7" w:rsidR="00D22225" w:rsidRPr="003616B4" w:rsidRDefault="00235188" w:rsidP="00EE1272">
            <w:pPr>
              <w:spacing w:line="360" w:lineRule="auto"/>
              <w:jc w:val="center"/>
              <w:rPr>
                <w:rFonts w:ascii="Times New Roman" w:eastAsia="宋体" w:hAnsi="Times New Roman"/>
                <w:color w:val="AEAAAA" w:themeColor="background2" w:themeShade="BF"/>
                <w:szCs w:val="21"/>
              </w:rPr>
            </w:pPr>
            <w:r>
              <w:rPr>
                <w:rFonts w:ascii="Times New Roman" w:eastAsia="宋体" w:hAnsi="Times New Roman" w:hint="eastAsia"/>
                <w:color w:val="AEAAAA" w:themeColor="background2" w:themeShade="BF"/>
                <w:szCs w:val="21"/>
              </w:rPr>
              <w:t>预留</w:t>
            </w:r>
            <w:r w:rsidR="00D22225" w:rsidRPr="003616B4">
              <w:rPr>
                <w:rFonts w:ascii="Times New Roman" w:eastAsia="宋体" w:hAnsi="Times New Roman" w:hint="eastAsia"/>
                <w:color w:val="AEAAAA" w:themeColor="background2" w:themeShade="BF"/>
                <w:szCs w:val="21"/>
              </w:rPr>
              <w:t>求和校验</w:t>
            </w:r>
          </w:p>
        </w:tc>
      </w:tr>
      <w:tr w:rsidR="00D22225" w:rsidRPr="003616B4" w14:paraId="35B4F8BC" w14:textId="77777777" w:rsidTr="00D22225">
        <w:tblPrEx>
          <w:jc w:val="center"/>
          <w:tblInd w:w="0" w:type="dxa"/>
        </w:tblPrEx>
        <w:trPr>
          <w:jc w:val="center"/>
        </w:trPr>
        <w:tc>
          <w:tcPr>
            <w:tcW w:w="1785" w:type="dxa"/>
            <w:vMerge/>
            <w:shd w:val="clear" w:color="auto" w:fill="00B050"/>
            <w:vAlign w:val="center"/>
          </w:tcPr>
          <w:p w14:paraId="1F210E50" w14:textId="77777777" w:rsidR="00D22225" w:rsidRPr="00D3737C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 w14:paraId="522ED752" w14:textId="59C600FB" w:rsidR="00D22225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color w:val="AEAAAA" w:themeColor="background2" w:themeShade="BF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00F5</w:t>
            </w:r>
          </w:p>
        </w:tc>
        <w:tc>
          <w:tcPr>
            <w:tcW w:w="1984" w:type="dxa"/>
            <w:shd w:val="clear" w:color="auto" w:fill="00B050"/>
          </w:tcPr>
          <w:p w14:paraId="02072BB5" w14:textId="6B121DA3" w:rsidR="00D22225" w:rsidRPr="006306AB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6A0750D5" w14:textId="02A2DB6A" w:rsidR="00D22225" w:rsidRPr="006306AB" w:rsidRDefault="00235188" w:rsidP="002C3A18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预留</w:t>
            </w:r>
            <w:r w:rsidR="00D22225" w:rsidRPr="006306AB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发送文件数据不带序号</w:t>
            </w:r>
          </w:p>
        </w:tc>
      </w:tr>
      <w:tr w:rsidR="00D22225" w:rsidRPr="003616B4" w14:paraId="35ED5A22" w14:textId="77777777" w:rsidTr="00D22225">
        <w:tblPrEx>
          <w:jc w:val="center"/>
          <w:tblInd w:w="0" w:type="dxa"/>
        </w:tblPrEx>
        <w:trPr>
          <w:jc w:val="center"/>
        </w:trPr>
        <w:tc>
          <w:tcPr>
            <w:tcW w:w="1785" w:type="dxa"/>
            <w:vMerge/>
            <w:shd w:val="clear" w:color="auto" w:fill="00B050"/>
            <w:vAlign w:val="center"/>
          </w:tcPr>
          <w:p w14:paraId="6A37D242" w14:textId="77777777" w:rsidR="00D22225" w:rsidRPr="00D3737C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 w14:paraId="7A8A1FCA" w14:textId="145CF00A" w:rsidR="00D22225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F6</w:t>
            </w:r>
          </w:p>
        </w:tc>
        <w:tc>
          <w:tcPr>
            <w:tcW w:w="1984" w:type="dxa"/>
            <w:shd w:val="clear" w:color="auto" w:fill="00B050"/>
          </w:tcPr>
          <w:p w14:paraId="59505255" w14:textId="3107EC01" w:rsidR="00D22225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1FF28537" w14:textId="682472AD" w:rsidR="00D22225" w:rsidRPr="002C3A18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预留</w:t>
            </w:r>
            <w:r w:rsidRPr="002C3A18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读</w:t>
            </w:r>
            <w:r w:rsidRPr="002C3A18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Flash</w:t>
            </w:r>
            <w:r w:rsidRPr="002C3A18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数据</w:t>
            </w:r>
          </w:p>
        </w:tc>
      </w:tr>
      <w:tr w:rsidR="00D22225" w:rsidRPr="00D3737C" w14:paraId="1728C62A" w14:textId="77777777" w:rsidTr="00D22225">
        <w:tblPrEx>
          <w:jc w:val="center"/>
          <w:tblInd w:w="0" w:type="dxa"/>
        </w:tblPrEx>
        <w:trPr>
          <w:jc w:val="center"/>
        </w:trPr>
        <w:tc>
          <w:tcPr>
            <w:tcW w:w="1785" w:type="dxa"/>
            <w:vMerge/>
            <w:shd w:val="clear" w:color="auto" w:fill="00B050"/>
            <w:vAlign w:val="center"/>
          </w:tcPr>
          <w:p w14:paraId="66A6FE02" w14:textId="77777777" w:rsidR="00D22225" w:rsidRPr="00D3737C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 w14:paraId="2F6B8D29" w14:textId="1C462752" w:rsidR="00D22225" w:rsidRPr="00D3737C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/>
                <w:szCs w:val="21"/>
              </w:rPr>
              <w:t>8</w:t>
            </w:r>
          </w:p>
        </w:tc>
        <w:tc>
          <w:tcPr>
            <w:tcW w:w="1984" w:type="dxa"/>
            <w:shd w:val="clear" w:color="auto" w:fill="00B050"/>
          </w:tcPr>
          <w:p w14:paraId="59FEE844" w14:textId="17F5AA86" w:rsidR="00D22225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4C133017" w14:textId="79735E8B" w:rsidR="00D22225" w:rsidRPr="00D3737C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更新固件</w:t>
            </w:r>
          </w:p>
        </w:tc>
      </w:tr>
      <w:tr w:rsidR="00D22225" w:rsidRPr="00D3737C" w14:paraId="2D1DF599" w14:textId="77777777" w:rsidTr="00D22225">
        <w:tblPrEx>
          <w:jc w:val="center"/>
          <w:tblInd w:w="0" w:type="dxa"/>
        </w:tblPrEx>
        <w:trPr>
          <w:jc w:val="center"/>
        </w:trPr>
        <w:tc>
          <w:tcPr>
            <w:tcW w:w="1785" w:type="dxa"/>
            <w:shd w:val="clear" w:color="auto" w:fill="00B050"/>
            <w:vAlign w:val="center"/>
          </w:tcPr>
          <w:p w14:paraId="1246EAA4" w14:textId="77777777" w:rsidR="00D22225" w:rsidRPr="00D3737C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043" w:type="dxa"/>
            <w:shd w:val="clear" w:color="auto" w:fill="00B050"/>
            <w:vAlign w:val="center"/>
          </w:tcPr>
          <w:p w14:paraId="45A43D97" w14:textId="41F42F37" w:rsidR="00D22225" w:rsidRPr="00D3737C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00</w:t>
            </w:r>
            <w:r>
              <w:rPr>
                <w:rFonts w:ascii="Times New Roman" w:eastAsia="宋体" w:hAnsi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/>
                <w:szCs w:val="21"/>
              </w:rPr>
              <w:t>9</w:t>
            </w:r>
          </w:p>
        </w:tc>
        <w:tc>
          <w:tcPr>
            <w:tcW w:w="1984" w:type="dxa"/>
            <w:shd w:val="clear" w:color="auto" w:fill="00B050"/>
          </w:tcPr>
          <w:p w14:paraId="5103A92F" w14:textId="469B8715" w:rsidR="00D22225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48DBA38B" w14:textId="23215697" w:rsidR="00D22225" w:rsidRPr="00D3737C" w:rsidRDefault="00D22225" w:rsidP="002C3A1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雷达</w:t>
            </w:r>
            <w:r w:rsidRPr="00D3737C">
              <w:rPr>
                <w:rFonts w:ascii="Times New Roman" w:eastAsia="宋体" w:hAnsi="Times New Roman" w:hint="eastAsia"/>
                <w:szCs w:val="21"/>
              </w:rPr>
              <w:t>重启</w:t>
            </w:r>
          </w:p>
        </w:tc>
      </w:tr>
    </w:tbl>
    <w:p w14:paraId="063F08AD" w14:textId="77777777" w:rsidR="00A868FE" w:rsidRDefault="00A868FE" w:rsidP="000379A2"/>
    <w:p w14:paraId="669D16C7" w14:textId="7A43839A" w:rsidR="00E23BD0" w:rsidRDefault="005B4295" w:rsidP="002C5FF3">
      <w:pPr>
        <w:ind w:firstLine="420"/>
      </w:pPr>
      <w:r>
        <w:rPr>
          <w:rFonts w:hint="eastAsia"/>
        </w:rPr>
        <w:t>注：</w:t>
      </w:r>
      <w:proofErr w:type="gramStart"/>
      <w:r w:rsidR="002C3A18">
        <w:rPr>
          <w:rFonts w:hint="eastAsia"/>
        </w:rPr>
        <w:t>此</w:t>
      </w:r>
      <w:r w:rsidR="00E23BD0">
        <w:rPr>
          <w:rFonts w:hint="eastAsia"/>
        </w:rPr>
        <w:t>分为</w:t>
      </w:r>
      <w:proofErr w:type="gramEnd"/>
      <w:r w:rsidR="00E23BD0">
        <w:rPr>
          <w:rFonts w:hint="eastAsia"/>
        </w:rPr>
        <w:t>升级指令，</w:t>
      </w:r>
      <w:r w:rsidR="002C3A18">
        <w:rPr>
          <w:rFonts w:hint="eastAsia"/>
        </w:rPr>
        <w:t>主要</w:t>
      </w:r>
      <w:r w:rsidR="00E23BD0">
        <w:rPr>
          <w:rFonts w:hint="eastAsia"/>
        </w:rPr>
        <w:t>将</w:t>
      </w:r>
      <w:r w:rsidR="00E23BD0">
        <w:rPr>
          <w:rFonts w:hint="eastAsia"/>
        </w:rPr>
        <w:t>Bin</w:t>
      </w:r>
      <w:r w:rsidR="00E23BD0">
        <w:rPr>
          <w:rFonts w:hint="eastAsia"/>
        </w:rPr>
        <w:t>文件传输至雷达，并存入</w:t>
      </w:r>
      <w:r w:rsidR="00E23BD0">
        <w:rPr>
          <w:rFonts w:hint="eastAsia"/>
        </w:rPr>
        <w:t>flash</w:t>
      </w:r>
      <w:r w:rsidR="00E23BD0">
        <w:rPr>
          <w:rFonts w:hint="eastAsia"/>
        </w:rPr>
        <w:t>。</w:t>
      </w:r>
    </w:p>
    <w:p w14:paraId="49DABDD4" w14:textId="40BA0EA1" w:rsidR="000379A2" w:rsidRDefault="00D22225" w:rsidP="000379A2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N</w:t>
      </w:r>
      <w:r>
        <w:rPr>
          <w:rFonts w:hint="eastAsia"/>
        </w:rPr>
        <w:t>的可选值为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/</w:t>
      </w:r>
      <w:r>
        <w:t>128</w:t>
      </w:r>
      <w:r>
        <w:rPr>
          <w:rFonts w:hint="eastAsia"/>
        </w:rPr>
        <w:t>/</w:t>
      </w:r>
      <w:r>
        <w:t>256</w:t>
      </w:r>
      <w:r>
        <w:rPr>
          <w:rFonts w:hint="eastAsia"/>
        </w:rPr>
        <w:t>。</w:t>
      </w:r>
    </w:p>
    <w:p w14:paraId="67B1556A" w14:textId="54A2D3DD" w:rsidR="003E7089" w:rsidRDefault="0025191B">
      <w:pPr>
        <w:pStyle w:val="1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bookmarkStart w:id="21" w:name="_Toc11566"/>
      <w:r>
        <w:rPr>
          <w:rFonts w:eastAsia="宋体" w:cs="宋体"/>
          <w:sz w:val="24"/>
          <w:szCs w:val="24"/>
        </w:rPr>
        <w:t>3</w:t>
      </w:r>
      <w:r w:rsidR="00883578">
        <w:rPr>
          <w:rFonts w:eastAsia="宋体" w:cs="宋体" w:hint="eastAsia"/>
          <w:sz w:val="24"/>
          <w:szCs w:val="24"/>
        </w:rPr>
        <w:t xml:space="preserve"> </w:t>
      </w:r>
      <w:r w:rsidR="00883578">
        <w:rPr>
          <w:rFonts w:eastAsia="宋体" w:cs="宋体" w:hint="eastAsia"/>
          <w:sz w:val="24"/>
          <w:szCs w:val="24"/>
        </w:rPr>
        <w:t>固件升级步骤</w:t>
      </w:r>
      <w:bookmarkEnd w:id="21"/>
    </w:p>
    <w:p w14:paraId="1926B6D3" w14:textId="028617D1" w:rsidR="003E7089" w:rsidRDefault="00AE46D0">
      <w:pPr>
        <w:jc w:val="center"/>
      </w:pPr>
      <w:r>
        <w:object w:dxaOrig="13950" w:dyaOrig="18090" w14:anchorId="05185A5F">
          <v:shape id="_x0000_i1026" type="#_x0000_t75" style="width:415.7pt;height:539.1pt" o:ole="">
            <v:imagedata r:id="rId14" o:title=""/>
          </v:shape>
          <o:OLEObject Type="Embed" ProgID="Visio.Drawing.15" ShapeID="_x0000_i1026" DrawAspect="Content" ObjectID="_1664693650" r:id="rId15"/>
        </w:object>
      </w:r>
    </w:p>
    <w:p w14:paraId="7D408508" w14:textId="77777777" w:rsidR="003E7089" w:rsidRDefault="00883578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固件升级流程图</w:t>
      </w:r>
    </w:p>
    <w:p w14:paraId="2F3C6F94" w14:textId="77777777" w:rsidR="00F36545" w:rsidRDefault="00F36545" w:rsidP="005F64AB">
      <w:pPr>
        <w:spacing w:line="360" w:lineRule="auto"/>
        <w:rPr>
          <w:rFonts w:ascii="Times New Roman" w:eastAsia="宋体" w:hAnsi="Times New Roman"/>
          <w:bCs/>
          <w:sz w:val="24"/>
        </w:rPr>
      </w:pPr>
    </w:p>
    <w:p w14:paraId="3C915B5B" w14:textId="77777777" w:rsidR="00FB29D4" w:rsidRDefault="009B4C7B">
      <w:pPr>
        <w:spacing w:line="360" w:lineRule="auto"/>
        <w:ind w:firstLine="420"/>
        <w:rPr>
          <w:rFonts w:ascii="Times New Roman" w:eastAsia="宋体" w:hAnsi="Times New Roman"/>
          <w:bCs/>
          <w:szCs w:val="21"/>
        </w:rPr>
      </w:pPr>
      <w:r w:rsidRPr="00FB29D4">
        <w:rPr>
          <w:rFonts w:ascii="Times New Roman" w:eastAsia="宋体" w:hAnsi="Times New Roman" w:hint="eastAsia"/>
          <w:bCs/>
          <w:szCs w:val="21"/>
        </w:rPr>
        <w:lastRenderedPageBreak/>
        <w:t>注：</w:t>
      </w:r>
      <w:r w:rsidR="00883578" w:rsidRPr="00FB29D4">
        <w:rPr>
          <w:rFonts w:ascii="Times New Roman" w:eastAsia="宋体" w:hAnsi="Times New Roman" w:hint="eastAsia"/>
          <w:bCs/>
          <w:szCs w:val="21"/>
        </w:rPr>
        <w:t>固件升级流程如图</w:t>
      </w:r>
      <w:r w:rsidR="00883578" w:rsidRPr="00FB29D4">
        <w:rPr>
          <w:rFonts w:ascii="Times New Roman" w:eastAsia="宋体" w:hAnsi="Times New Roman" w:hint="eastAsia"/>
          <w:bCs/>
          <w:szCs w:val="21"/>
        </w:rPr>
        <w:t>1</w:t>
      </w:r>
      <w:r w:rsidR="00883578" w:rsidRPr="00FB29D4">
        <w:rPr>
          <w:rFonts w:ascii="Times New Roman" w:eastAsia="宋体" w:hAnsi="Times New Roman" w:hint="eastAsia"/>
          <w:bCs/>
          <w:szCs w:val="21"/>
        </w:rPr>
        <w:t>所示，</w:t>
      </w:r>
      <w:r w:rsidR="00FB29D4">
        <w:rPr>
          <w:rFonts w:ascii="Times New Roman" w:eastAsia="宋体" w:hAnsi="Times New Roman" w:hint="eastAsia"/>
          <w:bCs/>
          <w:szCs w:val="21"/>
        </w:rPr>
        <w:t>分为两部分，设置升级标志位部分，升级代码部分，步骤如下。</w:t>
      </w:r>
    </w:p>
    <w:p w14:paraId="2F6A7CB0" w14:textId="7850D13A" w:rsidR="00F36545" w:rsidRPr="004607E1" w:rsidRDefault="00F36545">
      <w:pPr>
        <w:spacing w:line="360" w:lineRule="auto"/>
        <w:ind w:firstLine="420"/>
        <w:rPr>
          <w:rFonts w:ascii="Times New Roman" w:eastAsia="宋体" w:hAnsi="Times New Roman"/>
          <w:b/>
          <w:szCs w:val="21"/>
        </w:rPr>
      </w:pPr>
      <w:r w:rsidRPr="004607E1">
        <w:rPr>
          <w:rFonts w:ascii="Times New Roman" w:eastAsia="宋体" w:hAnsi="Times New Roman" w:hint="eastAsia"/>
          <w:b/>
          <w:szCs w:val="21"/>
        </w:rPr>
        <w:t>一、升级标志位部分</w:t>
      </w:r>
    </w:p>
    <w:p w14:paraId="233E427B" w14:textId="77777777" w:rsidR="00FB29D4" w:rsidRDefault="00FB29D4" w:rsidP="00FB29D4">
      <w:pPr>
        <w:pStyle w:val="af1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Cs/>
          <w:szCs w:val="21"/>
        </w:rPr>
      </w:pPr>
      <w:r w:rsidRPr="00FB29D4">
        <w:rPr>
          <w:rFonts w:ascii="Times New Roman" w:eastAsia="宋体" w:hAnsi="Times New Roman" w:hint="eastAsia"/>
          <w:bCs/>
          <w:szCs w:val="21"/>
        </w:rPr>
        <w:t>雷达当前波特率</w:t>
      </w:r>
      <w:r>
        <w:rPr>
          <w:rFonts w:ascii="Times New Roman" w:eastAsia="宋体" w:hAnsi="Times New Roman" w:hint="eastAsia"/>
          <w:bCs/>
          <w:szCs w:val="21"/>
        </w:rPr>
        <w:t>发送“</w:t>
      </w:r>
      <w:proofErr w:type="spellStart"/>
      <w:r>
        <w:rPr>
          <w:rFonts w:ascii="Times New Roman" w:eastAsia="宋体" w:hAnsi="Times New Roman" w:hint="eastAsia"/>
          <w:bCs/>
          <w:szCs w:val="21"/>
        </w:rPr>
        <w:t>senso</w:t>
      </w:r>
      <w:r>
        <w:rPr>
          <w:rFonts w:ascii="Times New Roman" w:eastAsia="宋体" w:hAnsi="Times New Roman"/>
          <w:bCs/>
          <w:szCs w:val="21"/>
        </w:rPr>
        <w:t>rStop</w:t>
      </w:r>
      <w:proofErr w:type="spellEnd"/>
      <w:r>
        <w:rPr>
          <w:rFonts w:ascii="Times New Roman" w:eastAsia="宋体" w:hAnsi="Times New Roman" w:hint="eastAsia"/>
          <w:bCs/>
          <w:szCs w:val="21"/>
        </w:rPr>
        <w:t>”</w:t>
      </w:r>
      <w:r>
        <w:rPr>
          <w:rFonts w:ascii="Times New Roman" w:eastAsia="宋体" w:hAnsi="Times New Roman" w:hint="eastAsia"/>
          <w:bCs/>
          <w:szCs w:val="21"/>
        </w:rPr>
        <w:t>,</w:t>
      </w:r>
      <w:r>
        <w:rPr>
          <w:rFonts w:ascii="Times New Roman" w:eastAsia="宋体" w:hAnsi="Times New Roman" w:hint="eastAsia"/>
          <w:bCs/>
          <w:szCs w:val="21"/>
        </w:rPr>
        <w:t>返回</w:t>
      </w:r>
      <w:r>
        <w:rPr>
          <w:rFonts w:ascii="Times New Roman" w:eastAsia="宋体" w:hAnsi="Times New Roman" w:hint="eastAsia"/>
          <w:bCs/>
          <w:szCs w:val="21"/>
        </w:rPr>
        <w:t>Done</w:t>
      </w:r>
      <w:r>
        <w:rPr>
          <w:rFonts w:ascii="Times New Roman" w:eastAsia="宋体" w:hAnsi="Times New Roman" w:hint="eastAsia"/>
          <w:bCs/>
          <w:szCs w:val="21"/>
        </w:rPr>
        <w:t>。</w:t>
      </w:r>
    </w:p>
    <w:p w14:paraId="26893AA8" w14:textId="77777777" w:rsidR="00FB29D4" w:rsidRPr="00FB29D4" w:rsidRDefault="00FB29D4" w:rsidP="00FB29D4">
      <w:pPr>
        <w:pStyle w:val="af1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Cs/>
          <w:szCs w:val="21"/>
        </w:rPr>
      </w:pPr>
      <w:r w:rsidRPr="00FB29D4">
        <w:rPr>
          <w:rFonts w:ascii="Times New Roman" w:eastAsia="宋体" w:hAnsi="Times New Roman" w:hint="eastAsia"/>
          <w:bCs/>
          <w:szCs w:val="21"/>
        </w:rPr>
        <w:t>将升级固件标志位置</w:t>
      </w:r>
      <w:r w:rsidRPr="00FB29D4">
        <w:rPr>
          <w:rFonts w:ascii="Times New Roman" w:eastAsia="宋体" w:hAnsi="Times New Roman" w:hint="eastAsia"/>
          <w:bCs/>
          <w:szCs w:val="21"/>
        </w:rPr>
        <w:t>1</w:t>
      </w:r>
      <w:r w:rsidRPr="00FB29D4">
        <w:rPr>
          <w:rFonts w:ascii="Times New Roman" w:eastAsia="宋体" w:hAnsi="Times New Roman" w:hint="eastAsia"/>
          <w:bCs/>
          <w:szCs w:val="21"/>
        </w:rPr>
        <w:t>，发送</w:t>
      </w:r>
      <w:r>
        <w:rPr>
          <w:rFonts w:ascii="Times New Roman" w:eastAsia="宋体" w:hAnsi="Times New Roman" w:hint="eastAsia"/>
          <w:bCs/>
          <w:szCs w:val="21"/>
        </w:rPr>
        <w:t>“</w:t>
      </w:r>
      <w:proofErr w:type="spellStart"/>
      <w:r w:rsidRPr="00FB29D4">
        <w:rPr>
          <w:rFonts w:ascii="宋体" w:eastAsia="宋体" w:hAnsi="Times New Roman" w:cs="宋体"/>
          <w:color w:val="000000"/>
          <w:kern w:val="0"/>
          <w:szCs w:val="21"/>
        </w:rPr>
        <w:t>WriteCLI</w:t>
      </w:r>
      <w:proofErr w:type="spellEnd"/>
      <w:r w:rsidRPr="00FB29D4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proofErr w:type="spellStart"/>
      <w:r w:rsidRPr="00FB29D4">
        <w:rPr>
          <w:rFonts w:ascii="宋体" w:eastAsia="宋体" w:hAnsi="Times New Roman" w:cs="宋体"/>
          <w:color w:val="000000"/>
          <w:kern w:val="0"/>
          <w:szCs w:val="21"/>
        </w:rPr>
        <w:t>bootLoaderFlag</w:t>
      </w:r>
      <w:proofErr w:type="spellEnd"/>
      <w:r w:rsidRPr="00FB29D4">
        <w:rPr>
          <w:rFonts w:ascii="宋体" w:eastAsia="宋体" w:hAnsi="Times New Roman" w:cs="宋体"/>
          <w:color w:val="000000"/>
          <w:kern w:val="0"/>
          <w:szCs w:val="21"/>
        </w:rPr>
        <w:t xml:space="preserve"> 1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”，返回</w:t>
      </w:r>
      <w:r>
        <w:rPr>
          <w:rFonts w:ascii="宋体" w:eastAsia="宋体" w:hAnsi="Times New Roman" w:cs="宋体"/>
          <w:color w:val="000000"/>
          <w:kern w:val="0"/>
          <w:szCs w:val="21"/>
        </w:rPr>
        <w:t>D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one。</w:t>
      </w:r>
    </w:p>
    <w:p w14:paraId="799C0DED" w14:textId="2CDC080D" w:rsidR="00FB29D4" w:rsidRPr="004607E1" w:rsidRDefault="00FB29D4" w:rsidP="00FB29D4">
      <w:pPr>
        <w:pStyle w:val="af1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Cs/>
          <w:szCs w:val="21"/>
        </w:rPr>
      </w:pPr>
      <w:proofErr w:type="gramStart"/>
      <w:r>
        <w:rPr>
          <w:rFonts w:ascii="宋体" w:eastAsia="宋体" w:hAnsi="Times New Roman" w:cs="宋体" w:hint="eastAsia"/>
          <w:color w:val="000000"/>
          <w:kern w:val="0"/>
          <w:szCs w:val="21"/>
        </w:rPr>
        <w:t>雷达软重启</w:t>
      </w:r>
      <w:proofErr w:type="gramEnd"/>
      <w:r>
        <w:rPr>
          <w:rFonts w:ascii="宋体" w:eastAsia="宋体" w:hAnsi="Times New Roman" w:cs="宋体" w:hint="eastAsia"/>
          <w:color w:val="000000"/>
          <w:kern w:val="0"/>
          <w:szCs w:val="21"/>
        </w:rPr>
        <w:t>“</w:t>
      </w:r>
      <w:proofErr w:type="spellStart"/>
      <w:r>
        <w:rPr>
          <w:rFonts w:ascii="宋体" w:eastAsia="宋体" w:hAnsi="Times New Roman" w:cs="宋体" w:hint="eastAsia"/>
          <w:color w:val="000000"/>
          <w:kern w:val="0"/>
          <w:szCs w:val="21"/>
        </w:rPr>
        <w:t>soft</w:t>
      </w:r>
      <w:r>
        <w:rPr>
          <w:rFonts w:ascii="宋体" w:eastAsia="宋体" w:hAnsi="Times New Roman" w:cs="宋体"/>
          <w:color w:val="000000"/>
          <w:kern w:val="0"/>
          <w:szCs w:val="21"/>
        </w:rPr>
        <w:t>Reset</w:t>
      </w:r>
      <w:proofErr w:type="spellEnd"/>
      <w:r>
        <w:rPr>
          <w:rFonts w:ascii="宋体" w:eastAsia="宋体" w:hAnsi="Times New Roman" w:cs="宋体" w:hint="eastAsia"/>
          <w:color w:val="000000"/>
          <w:kern w:val="0"/>
          <w:szCs w:val="21"/>
        </w:rPr>
        <w:t>”。</w:t>
      </w:r>
    </w:p>
    <w:p w14:paraId="102DB64A" w14:textId="2BBE01C0" w:rsidR="004607E1" w:rsidRPr="004607E1" w:rsidRDefault="004607E1" w:rsidP="004607E1">
      <w:pPr>
        <w:spacing w:line="360" w:lineRule="auto"/>
        <w:ind w:left="420"/>
        <w:rPr>
          <w:rFonts w:ascii="Times New Roman" w:eastAsia="宋体" w:hAnsi="Times New Roman"/>
          <w:bCs/>
          <w:szCs w:val="21"/>
        </w:rPr>
      </w:pPr>
    </w:p>
    <w:p w14:paraId="72CF4790" w14:textId="1D23678D" w:rsidR="003E7089" w:rsidRPr="004607E1" w:rsidRDefault="005F64AB" w:rsidP="00FB29D4">
      <w:pPr>
        <w:spacing w:line="360" w:lineRule="auto"/>
        <w:ind w:left="420"/>
        <w:rPr>
          <w:rFonts w:ascii="Times New Roman" w:eastAsia="宋体" w:hAnsi="Times New Roman"/>
          <w:b/>
          <w:szCs w:val="21"/>
        </w:rPr>
      </w:pPr>
      <w:r w:rsidRPr="004607E1">
        <w:rPr>
          <w:rFonts w:ascii="Times New Roman" w:eastAsia="宋体" w:hAnsi="Times New Roman" w:hint="eastAsia"/>
          <w:b/>
          <w:szCs w:val="21"/>
        </w:rPr>
        <w:t>二、</w:t>
      </w:r>
      <w:r w:rsidR="00074AA8" w:rsidRPr="004607E1">
        <w:rPr>
          <w:rFonts w:ascii="Times New Roman" w:eastAsia="宋体" w:hAnsi="Times New Roman" w:hint="eastAsia"/>
          <w:b/>
          <w:szCs w:val="21"/>
        </w:rPr>
        <w:t>升级代码</w:t>
      </w:r>
      <w:r w:rsidR="004607E1" w:rsidRPr="004607E1">
        <w:rPr>
          <w:rFonts w:ascii="Times New Roman" w:eastAsia="宋体" w:hAnsi="Times New Roman" w:hint="eastAsia"/>
          <w:b/>
          <w:szCs w:val="21"/>
        </w:rPr>
        <w:t>部分</w:t>
      </w:r>
    </w:p>
    <w:p w14:paraId="14F952EE" w14:textId="1EED31DE" w:rsidR="008B6CEC" w:rsidRDefault="00AA2CD5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Cs w:val="21"/>
        </w:rPr>
      </w:pPr>
      <w:r w:rsidRPr="004607E1">
        <w:rPr>
          <w:rFonts w:ascii="Times New Roman" w:eastAsia="宋体" w:hAnsi="Times New Roman" w:hint="eastAsia"/>
          <w:bCs/>
          <w:szCs w:val="21"/>
        </w:rPr>
        <w:t>在波特率为</w:t>
      </w:r>
      <w:r w:rsidRPr="004607E1">
        <w:rPr>
          <w:rFonts w:ascii="Times New Roman" w:eastAsia="宋体" w:hAnsi="Times New Roman" w:hint="eastAsia"/>
          <w:bCs/>
          <w:szCs w:val="21"/>
        </w:rPr>
        <w:t>115200</w:t>
      </w:r>
      <w:r w:rsidRPr="004607E1">
        <w:rPr>
          <w:rFonts w:ascii="Times New Roman" w:eastAsia="宋体" w:hAnsi="Times New Roman" w:hint="eastAsia"/>
          <w:bCs/>
          <w:szCs w:val="21"/>
        </w:rPr>
        <w:t>的状态下，</w:t>
      </w:r>
      <w:r w:rsidR="004607E1">
        <w:rPr>
          <w:rFonts w:ascii="Times New Roman" w:eastAsia="宋体" w:hAnsi="Times New Roman" w:hint="eastAsia"/>
          <w:bCs/>
          <w:szCs w:val="21"/>
        </w:rPr>
        <w:t>发送</w:t>
      </w:r>
      <w:r w:rsidR="004607E1">
        <w:rPr>
          <w:rFonts w:ascii="Times New Roman" w:eastAsia="宋体" w:hAnsi="Times New Roman" w:hint="eastAsia"/>
          <w:bCs/>
          <w:szCs w:val="21"/>
        </w:rPr>
        <w:t>0</w:t>
      </w:r>
      <w:r w:rsidR="004607E1">
        <w:rPr>
          <w:rFonts w:ascii="Times New Roman" w:eastAsia="宋体" w:hAnsi="Times New Roman"/>
          <w:bCs/>
          <w:szCs w:val="21"/>
        </w:rPr>
        <w:t>0F0</w:t>
      </w:r>
      <w:r w:rsidR="00DE5298" w:rsidRPr="004607E1">
        <w:rPr>
          <w:rFonts w:ascii="Times New Roman" w:eastAsia="宋体" w:hAnsi="Times New Roman" w:hint="eastAsia"/>
          <w:bCs/>
          <w:szCs w:val="21"/>
        </w:rPr>
        <w:t>指令，</w:t>
      </w:r>
      <w:r w:rsidR="002E3E6B">
        <w:rPr>
          <w:rFonts w:ascii="Times New Roman" w:eastAsia="宋体" w:hAnsi="Times New Roman" w:hint="eastAsia"/>
          <w:bCs/>
          <w:szCs w:val="21"/>
        </w:rPr>
        <w:t>本</w:t>
      </w:r>
      <w:r w:rsidR="00D22225">
        <w:rPr>
          <w:rFonts w:ascii="Times New Roman" w:eastAsia="宋体" w:hAnsi="Times New Roman" w:hint="eastAsia"/>
          <w:bCs/>
          <w:szCs w:val="21"/>
        </w:rPr>
        <w:t>功能码</w:t>
      </w:r>
      <w:r w:rsidR="002E3E6B">
        <w:rPr>
          <w:rFonts w:ascii="Times New Roman" w:eastAsia="宋体" w:hAnsi="Times New Roman" w:hint="eastAsia"/>
          <w:bCs/>
          <w:szCs w:val="21"/>
        </w:rPr>
        <w:t>用于判断雷达是否处于</w:t>
      </w:r>
      <w:proofErr w:type="spellStart"/>
      <w:r w:rsidR="002E3E6B">
        <w:rPr>
          <w:rFonts w:ascii="Times New Roman" w:eastAsia="宋体" w:hAnsi="Times New Roman" w:hint="eastAsia"/>
          <w:bCs/>
          <w:szCs w:val="21"/>
        </w:rPr>
        <w:t>BootLoader</w:t>
      </w:r>
      <w:proofErr w:type="spellEnd"/>
      <w:r w:rsidR="002E3E6B">
        <w:rPr>
          <w:rFonts w:ascii="Times New Roman" w:eastAsia="宋体" w:hAnsi="Times New Roman" w:hint="eastAsia"/>
          <w:bCs/>
          <w:szCs w:val="21"/>
        </w:rPr>
        <w:t>升级模式，若雷达</w:t>
      </w:r>
      <w:r w:rsidR="00DE5298" w:rsidRPr="004607E1">
        <w:rPr>
          <w:rFonts w:ascii="Times New Roman" w:eastAsia="宋体" w:hAnsi="Times New Roman" w:hint="eastAsia"/>
          <w:bCs/>
          <w:szCs w:val="21"/>
        </w:rPr>
        <w:t>返回</w:t>
      </w:r>
      <w:proofErr w:type="gramStart"/>
      <w:r w:rsidR="002E3E6B">
        <w:rPr>
          <w:rFonts w:ascii="Times New Roman" w:eastAsia="宋体" w:hAnsi="Times New Roman" w:hint="eastAsia"/>
          <w:bCs/>
          <w:szCs w:val="21"/>
        </w:rPr>
        <w:t>帧</w:t>
      </w:r>
      <w:proofErr w:type="gramEnd"/>
      <w:r w:rsidR="002E3E6B">
        <w:rPr>
          <w:rFonts w:ascii="Times New Roman" w:eastAsia="宋体" w:hAnsi="Times New Roman" w:hint="eastAsia"/>
          <w:bCs/>
          <w:szCs w:val="21"/>
        </w:rPr>
        <w:t>Err</w:t>
      </w:r>
      <w:r w:rsidR="002E3E6B">
        <w:rPr>
          <w:rFonts w:ascii="Times New Roman" w:eastAsia="宋体" w:hAnsi="Times New Roman" w:hint="eastAsia"/>
          <w:bCs/>
          <w:szCs w:val="21"/>
        </w:rPr>
        <w:t>域为</w:t>
      </w:r>
      <w:r w:rsidR="002E3E6B">
        <w:rPr>
          <w:rFonts w:ascii="Times New Roman" w:eastAsia="宋体" w:hAnsi="Times New Roman" w:hint="eastAsia"/>
          <w:bCs/>
          <w:szCs w:val="21"/>
        </w:rPr>
        <w:t>0</w:t>
      </w:r>
      <w:r w:rsidR="002E3E6B">
        <w:rPr>
          <w:rFonts w:ascii="Times New Roman" w:eastAsia="宋体" w:hAnsi="Times New Roman" w:hint="eastAsia"/>
          <w:bCs/>
          <w:szCs w:val="21"/>
        </w:rPr>
        <w:t>表示执行成功</w:t>
      </w:r>
      <w:r w:rsidR="00DB5F74" w:rsidRPr="004607E1">
        <w:rPr>
          <w:rFonts w:ascii="Times New Roman" w:eastAsia="宋体" w:hAnsi="Times New Roman" w:hint="eastAsia"/>
          <w:bCs/>
          <w:szCs w:val="21"/>
        </w:rPr>
        <w:t>，</w:t>
      </w:r>
      <w:r w:rsidR="002E3E6B">
        <w:rPr>
          <w:rFonts w:ascii="Times New Roman" w:eastAsia="宋体" w:hAnsi="Times New Roman" w:hint="eastAsia"/>
          <w:bCs/>
          <w:szCs w:val="21"/>
        </w:rPr>
        <w:t>若</w:t>
      </w:r>
      <w:r w:rsidR="002E3E6B">
        <w:rPr>
          <w:rFonts w:ascii="Times New Roman" w:eastAsia="宋体" w:hAnsi="Times New Roman" w:hint="eastAsia"/>
          <w:bCs/>
          <w:szCs w:val="21"/>
        </w:rPr>
        <w:t>Err</w:t>
      </w:r>
      <w:proofErr w:type="gramStart"/>
      <w:r w:rsidR="002E3E6B">
        <w:rPr>
          <w:rFonts w:ascii="Times New Roman" w:eastAsia="宋体" w:hAnsi="Times New Roman" w:hint="eastAsia"/>
          <w:bCs/>
          <w:szCs w:val="21"/>
        </w:rPr>
        <w:t>域不为</w:t>
      </w:r>
      <w:proofErr w:type="gramEnd"/>
      <w:r w:rsidR="002E3E6B">
        <w:rPr>
          <w:rFonts w:ascii="Times New Roman" w:eastAsia="宋体" w:hAnsi="Times New Roman" w:hint="eastAsia"/>
          <w:bCs/>
          <w:szCs w:val="21"/>
        </w:rPr>
        <w:t>0</w:t>
      </w:r>
      <w:r w:rsidR="002E3E6B">
        <w:rPr>
          <w:rFonts w:ascii="Times New Roman" w:eastAsia="宋体" w:hAnsi="Times New Roman" w:hint="eastAsia"/>
          <w:bCs/>
          <w:szCs w:val="21"/>
        </w:rPr>
        <w:t>或者没有收到返回帧</w:t>
      </w:r>
      <w:r w:rsidR="009F2703" w:rsidRPr="004607E1">
        <w:rPr>
          <w:rFonts w:ascii="Times New Roman" w:eastAsia="宋体" w:hAnsi="Times New Roman" w:hint="eastAsia"/>
          <w:bCs/>
          <w:szCs w:val="21"/>
        </w:rPr>
        <w:t>，</w:t>
      </w:r>
      <w:r w:rsidR="002E3E6B">
        <w:rPr>
          <w:rFonts w:ascii="Times New Roman" w:eastAsia="宋体" w:hAnsi="Times New Roman" w:hint="eastAsia"/>
          <w:bCs/>
          <w:szCs w:val="21"/>
        </w:rPr>
        <w:t>表示指令执行不成功，上位机需</w:t>
      </w:r>
      <w:r w:rsidR="009F2703" w:rsidRPr="004607E1">
        <w:rPr>
          <w:rFonts w:ascii="Times New Roman" w:eastAsia="宋体" w:hAnsi="Times New Roman" w:hint="eastAsia"/>
          <w:bCs/>
          <w:szCs w:val="21"/>
        </w:rPr>
        <w:t>重发</w:t>
      </w:r>
      <w:r w:rsidR="002E3E6B">
        <w:rPr>
          <w:rFonts w:ascii="Times New Roman" w:eastAsia="宋体" w:hAnsi="Times New Roman" w:hint="eastAsia"/>
          <w:bCs/>
          <w:szCs w:val="21"/>
        </w:rPr>
        <w:t>，重发机制升级指令相同</w:t>
      </w:r>
      <w:r w:rsidR="009F2703" w:rsidRPr="004607E1">
        <w:rPr>
          <w:rFonts w:ascii="Times New Roman" w:eastAsia="宋体" w:hAnsi="Times New Roman" w:hint="eastAsia"/>
          <w:bCs/>
          <w:szCs w:val="21"/>
        </w:rPr>
        <w:t>；</w:t>
      </w:r>
    </w:p>
    <w:p w14:paraId="29D08821" w14:textId="0DC5026E" w:rsidR="002E3E6B" w:rsidRPr="002E3E6B" w:rsidRDefault="00235188" w:rsidP="002E3E6B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 w:hint="eastAsia"/>
          <w:bCs/>
          <w:szCs w:val="21"/>
        </w:rPr>
        <w:t>发送</w:t>
      </w:r>
      <w:r w:rsidR="002E3E6B">
        <w:rPr>
          <w:rFonts w:ascii="Times New Roman" w:eastAsia="宋体" w:hAnsi="Times New Roman" w:hint="eastAsia"/>
          <w:bCs/>
          <w:szCs w:val="21"/>
        </w:rPr>
        <w:t>0</w:t>
      </w:r>
      <w:r w:rsidR="002E3E6B">
        <w:rPr>
          <w:rFonts w:ascii="Times New Roman" w:eastAsia="宋体" w:hAnsi="Times New Roman"/>
          <w:bCs/>
          <w:szCs w:val="21"/>
        </w:rPr>
        <w:t>0</w:t>
      </w:r>
      <w:r w:rsidR="002E3E6B">
        <w:rPr>
          <w:rFonts w:ascii="Times New Roman" w:eastAsia="宋体" w:hAnsi="Times New Roman" w:hint="eastAsia"/>
          <w:bCs/>
          <w:szCs w:val="21"/>
        </w:rPr>
        <w:t>F1</w:t>
      </w:r>
      <w:r w:rsidR="002E3E6B" w:rsidRPr="004607E1">
        <w:rPr>
          <w:rFonts w:ascii="Times New Roman" w:eastAsia="宋体" w:hAnsi="Times New Roman" w:hint="eastAsia"/>
          <w:bCs/>
          <w:szCs w:val="21"/>
        </w:rPr>
        <w:t>指令，</w:t>
      </w:r>
      <w:r w:rsidR="002E3E6B">
        <w:rPr>
          <w:rFonts w:ascii="Times New Roman" w:eastAsia="宋体" w:hAnsi="Times New Roman" w:hint="eastAsia"/>
          <w:bCs/>
          <w:szCs w:val="21"/>
        </w:rPr>
        <w:t>用于擦除</w:t>
      </w:r>
      <w:r w:rsidR="002E3E6B">
        <w:rPr>
          <w:rFonts w:ascii="Times New Roman" w:eastAsia="宋体" w:hAnsi="Times New Roman" w:hint="eastAsia"/>
          <w:bCs/>
          <w:szCs w:val="21"/>
        </w:rPr>
        <w:t>Flash</w:t>
      </w:r>
      <w:r w:rsidR="002E3E6B">
        <w:rPr>
          <w:rFonts w:ascii="Times New Roman" w:eastAsia="宋体" w:hAnsi="Times New Roman" w:hint="eastAsia"/>
          <w:bCs/>
          <w:szCs w:val="21"/>
        </w:rPr>
        <w:t>，执行</w:t>
      </w:r>
      <w:r w:rsidR="002E3E6B" w:rsidRPr="004607E1">
        <w:rPr>
          <w:rFonts w:ascii="Times New Roman" w:eastAsia="宋体" w:hAnsi="Times New Roman" w:hint="eastAsia"/>
          <w:bCs/>
          <w:szCs w:val="21"/>
        </w:rPr>
        <w:t>成功</w:t>
      </w:r>
      <w:r w:rsidR="002E3E6B">
        <w:rPr>
          <w:rFonts w:ascii="Times New Roman" w:eastAsia="宋体" w:hAnsi="Times New Roman" w:hint="eastAsia"/>
          <w:bCs/>
          <w:szCs w:val="21"/>
        </w:rPr>
        <w:t>雷达</w:t>
      </w:r>
      <w:r w:rsidR="002E3E6B" w:rsidRPr="004607E1">
        <w:rPr>
          <w:rFonts w:ascii="Times New Roman" w:eastAsia="宋体" w:hAnsi="Times New Roman" w:hint="eastAsia"/>
          <w:bCs/>
          <w:szCs w:val="21"/>
        </w:rPr>
        <w:t>返回</w:t>
      </w:r>
      <w:proofErr w:type="gramStart"/>
      <w:r w:rsidR="002E3E6B">
        <w:rPr>
          <w:rFonts w:ascii="Times New Roman" w:eastAsia="宋体" w:hAnsi="Times New Roman" w:hint="eastAsia"/>
          <w:bCs/>
          <w:szCs w:val="21"/>
        </w:rPr>
        <w:t>帧</w:t>
      </w:r>
      <w:proofErr w:type="gramEnd"/>
      <w:r w:rsidR="002E3E6B">
        <w:rPr>
          <w:rFonts w:ascii="Times New Roman" w:eastAsia="宋体" w:hAnsi="Times New Roman" w:hint="eastAsia"/>
          <w:bCs/>
          <w:szCs w:val="21"/>
        </w:rPr>
        <w:t>Err=</w:t>
      </w:r>
      <w:r w:rsidR="002E3E6B">
        <w:rPr>
          <w:rFonts w:ascii="Times New Roman" w:eastAsia="宋体" w:hAnsi="Times New Roman"/>
          <w:bCs/>
          <w:szCs w:val="21"/>
        </w:rPr>
        <w:t>0</w:t>
      </w:r>
      <w:r w:rsidR="002E3E6B" w:rsidRPr="004607E1">
        <w:rPr>
          <w:rFonts w:ascii="Times New Roman" w:eastAsia="宋体" w:hAnsi="Times New Roman" w:hint="eastAsia"/>
          <w:bCs/>
          <w:szCs w:val="21"/>
        </w:rPr>
        <w:t>，失败</w:t>
      </w:r>
      <w:r w:rsidR="002E3E6B">
        <w:rPr>
          <w:rFonts w:ascii="Times New Roman" w:eastAsia="宋体" w:hAnsi="Times New Roman" w:hint="eastAsia"/>
          <w:bCs/>
          <w:szCs w:val="21"/>
        </w:rPr>
        <w:t>Err!=</w:t>
      </w:r>
      <w:r w:rsidR="002E3E6B">
        <w:rPr>
          <w:rFonts w:ascii="Times New Roman" w:eastAsia="宋体" w:hAnsi="Times New Roman"/>
          <w:bCs/>
          <w:szCs w:val="21"/>
        </w:rPr>
        <w:t>0</w:t>
      </w:r>
      <w:r>
        <w:rPr>
          <w:rFonts w:ascii="Times New Roman" w:eastAsia="宋体" w:hAnsi="Times New Roman" w:hint="eastAsia"/>
          <w:bCs/>
          <w:szCs w:val="21"/>
        </w:rPr>
        <w:t>；</w:t>
      </w:r>
      <w:r w:rsidR="000B6C20">
        <w:rPr>
          <w:rFonts w:ascii="Times New Roman" w:eastAsia="宋体" w:hAnsi="Times New Roman" w:hint="eastAsia"/>
          <w:bCs/>
          <w:szCs w:val="21"/>
        </w:rPr>
        <w:t>本指令返回时间</w:t>
      </w:r>
      <w:r w:rsidR="000B6C20">
        <w:rPr>
          <w:rFonts w:ascii="Times New Roman" w:eastAsia="宋体" w:hAnsi="Times New Roman" w:hint="eastAsia"/>
          <w:bCs/>
          <w:szCs w:val="21"/>
        </w:rPr>
        <w:t>&lt;</w:t>
      </w:r>
      <w:r w:rsidR="000B6C20">
        <w:rPr>
          <w:rFonts w:ascii="Times New Roman" w:eastAsia="宋体" w:hAnsi="Times New Roman"/>
          <w:bCs/>
          <w:szCs w:val="21"/>
        </w:rPr>
        <w:t>1</w:t>
      </w:r>
      <w:r w:rsidR="001C73D5">
        <w:rPr>
          <w:rFonts w:ascii="Times New Roman" w:eastAsia="宋体" w:hAnsi="Times New Roman"/>
          <w:bCs/>
          <w:szCs w:val="21"/>
        </w:rPr>
        <w:t>2</w:t>
      </w:r>
      <w:r w:rsidR="000B6C20">
        <w:rPr>
          <w:rFonts w:ascii="Times New Roman" w:eastAsia="宋体" w:hAnsi="Times New Roman"/>
          <w:bCs/>
          <w:szCs w:val="21"/>
        </w:rPr>
        <w:t>s;</w:t>
      </w:r>
    </w:p>
    <w:p w14:paraId="3BEF326D" w14:textId="59FAFA5F" w:rsidR="008B6CEC" w:rsidRPr="004607E1" w:rsidRDefault="00235188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 w:hint="eastAsia"/>
          <w:bCs/>
          <w:szCs w:val="21"/>
        </w:rPr>
        <w:t>发送</w:t>
      </w:r>
      <w:r w:rsidR="002E3E6B">
        <w:rPr>
          <w:rFonts w:ascii="Times New Roman" w:eastAsia="宋体" w:hAnsi="Times New Roman" w:hint="eastAsia"/>
          <w:bCs/>
          <w:szCs w:val="21"/>
        </w:rPr>
        <w:t>0</w:t>
      </w:r>
      <w:r w:rsidR="002E3E6B">
        <w:rPr>
          <w:rFonts w:ascii="Times New Roman" w:eastAsia="宋体" w:hAnsi="Times New Roman"/>
          <w:bCs/>
          <w:szCs w:val="21"/>
        </w:rPr>
        <w:t>0</w:t>
      </w:r>
      <w:r w:rsidR="002E3E6B">
        <w:rPr>
          <w:rFonts w:ascii="Times New Roman" w:eastAsia="宋体" w:hAnsi="Times New Roman" w:hint="eastAsia"/>
          <w:bCs/>
          <w:szCs w:val="21"/>
        </w:rPr>
        <w:t>F2</w:t>
      </w:r>
      <w:r w:rsidR="00DB5F74" w:rsidRPr="004607E1">
        <w:rPr>
          <w:rFonts w:ascii="Times New Roman" w:eastAsia="宋体" w:hAnsi="Times New Roman" w:hint="eastAsia"/>
          <w:bCs/>
          <w:szCs w:val="21"/>
        </w:rPr>
        <w:t>指令，</w:t>
      </w:r>
      <w:r w:rsidR="00D22225">
        <w:rPr>
          <w:rFonts w:ascii="Times New Roman" w:eastAsia="宋体" w:hAnsi="Times New Roman" w:hint="eastAsia"/>
          <w:bCs/>
          <w:szCs w:val="21"/>
        </w:rPr>
        <w:t>用于发送固件数据包个数，</w:t>
      </w:r>
      <w:r>
        <w:rPr>
          <w:rFonts w:ascii="Times New Roman" w:eastAsia="宋体" w:hAnsi="Times New Roman" w:hint="eastAsia"/>
          <w:bCs/>
          <w:szCs w:val="21"/>
        </w:rPr>
        <w:t>本功能码数据域长度为</w:t>
      </w:r>
      <w:r>
        <w:rPr>
          <w:rFonts w:ascii="Times New Roman" w:eastAsia="宋体" w:hAnsi="Times New Roman" w:hint="eastAsia"/>
          <w:bCs/>
          <w:szCs w:val="21"/>
        </w:rPr>
        <w:t>4</w:t>
      </w:r>
      <w:r>
        <w:rPr>
          <w:rFonts w:ascii="Times New Roman" w:eastAsia="宋体" w:hAnsi="Times New Roman" w:hint="eastAsia"/>
          <w:bCs/>
          <w:szCs w:val="21"/>
        </w:rPr>
        <w:t>字节，用于表示数据包个数，低字节在前，高字节在后。执行</w:t>
      </w:r>
      <w:r w:rsidRPr="004607E1">
        <w:rPr>
          <w:rFonts w:ascii="Times New Roman" w:eastAsia="宋体" w:hAnsi="Times New Roman" w:hint="eastAsia"/>
          <w:bCs/>
          <w:szCs w:val="21"/>
        </w:rPr>
        <w:t>成功</w:t>
      </w:r>
      <w:r>
        <w:rPr>
          <w:rFonts w:ascii="Times New Roman" w:eastAsia="宋体" w:hAnsi="Times New Roman" w:hint="eastAsia"/>
          <w:bCs/>
          <w:szCs w:val="21"/>
        </w:rPr>
        <w:t>雷达</w:t>
      </w:r>
      <w:r w:rsidRPr="004607E1">
        <w:rPr>
          <w:rFonts w:ascii="Times New Roman" w:eastAsia="宋体" w:hAnsi="Times New Roman" w:hint="eastAsia"/>
          <w:bCs/>
          <w:szCs w:val="21"/>
        </w:rPr>
        <w:t>返回</w:t>
      </w:r>
      <w:proofErr w:type="gramStart"/>
      <w:r>
        <w:rPr>
          <w:rFonts w:ascii="Times New Roman" w:eastAsia="宋体" w:hAnsi="Times New Roman" w:hint="eastAsia"/>
          <w:bCs/>
          <w:szCs w:val="21"/>
        </w:rPr>
        <w:t>帧</w:t>
      </w:r>
      <w:proofErr w:type="gramEnd"/>
      <w:r>
        <w:rPr>
          <w:rFonts w:ascii="Times New Roman" w:eastAsia="宋体" w:hAnsi="Times New Roman" w:hint="eastAsia"/>
          <w:bCs/>
          <w:szCs w:val="21"/>
        </w:rPr>
        <w:t>Err=</w:t>
      </w:r>
      <w:r>
        <w:rPr>
          <w:rFonts w:ascii="Times New Roman" w:eastAsia="宋体" w:hAnsi="Times New Roman"/>
          <w:bCs/>
          <w:szCs w:val="21"/>
        </w:rPr>
        <w:t>0</w:t>
      </w:r>
      <w:r w:rsidRPr="004607E1">
        <w:rPr>
          <w:rFonts w:ascii="Times New Roman" w:eastAsia="宋体" w:hAnsi="Times New Roman" w:hint="eastAsia"/>
          <w:bCs/>
          <w:szCs w:val="21"/>
        </w:rPr>
        <w:t>，失败</w:t>
      </w:r>
      <w:r>
        <w:rPr>
          <w:rFonts w:ascii="Times New Roman" w:eastAsia="宋体" w:hAnsi="Times New Roman" w:hint="eastAsia"/>
          <w:bCs/>
          <w:szCs w:val="21"/>
        </w:rPr>
        <w:t>Err!=</w:t>
      </w:r>
      <w:r>
        <w:rPr>
          <w:rFonts w:ascii="Times New Roman" w:eastAsia="宋体" w:hAnsi="Times New Roman"/>
          <w:bCs/>
          <w:szCs w:val="21"/>
        </w:rPr>
        <w:t>0</w:t>
      </w:r>
      <w:r>
        <w:rPr>
          <w:rFonts w:ascii="Times New Roman" w:eastAsia="宋体" w:hAnsi="Times New Roman" w:hint="eastAsia"/>
          <w:bCs/>
          <w:szCs w:val="21"/>
        </w:rPr>
        <w:t>；</w:t>
      </w:r>
      <w:r w:rsidR="000B6C20">
        <w:rPr>
          <w:rFonts w:ascii="Times New Roman" w:eastAsia="宋体" w:hAnsi="Times New Roman" w:hint="eastAsia"/>
          <w:bCs/>
          <w:szCs w:val="21"/>
        </w:rPr>
        <w:t>本指令返回时间</w:t>
      </w:r>
      <w:r w:rsidR="000B6C20">
        <w:rPr>
          <w:rFonts w:ascii="Times New Roman" w:eastAsia="宋体" w:hAnsi="Times New Roman" w:hint="eastAsia"/>
          <w:bCs/>
          <w:szCs w:val="21"/>
        </w:rPr>
        <w:t>&lt;</w:t>
      </w:r>
      <w:r w:rsidR="000B6C20">
        <w:rPr>
          <w:rFonts w:ascii="Times New Roman" w:eastAsia="宋体" w:hAnsi="Times New Roman"/>
          <w:bCs/>
          <w:szCs w:val="21"/>
        </w:rPr>
        <w:t>1s;</w:t>
      </w:r>
    </w:p>
    <w:p w14:paraId="626E61C0" w14:textId="69315977" w:rsidR="008B6CEC" w:rsidRPr="004607E1" w:rsidRDefault="00235188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 w:hint="eastAsia"/>
          <w:bCs/>
          <w:szCs w:val="21"/>
        </w:rPr>
        <w:t>发送</w:t>
      </w:r>
      <w:r>
        <w:rPr>
          <w:rFonts w:ascii="Times New Roman" w:eastAsia="宋体" w:hAnsi="Times New Roman" w:hint="eastAsia"/>
          <w:bCs/>
          <w:szCs w:val="21"/>
        </w:rPr>
        <w:t>0</w:t>
      </w:r>
      <w:r>
        <w:rPr>
          <w:rFonts w:ascii="Times New Roman" w:eastAsia="宋体" w:hAnsi="Times New Roman"/>
          <w:bCs/>
          <w:szCs w:val="21"/>
        </w:rPr>
        <w:t>0</w:t>
      </w:r>
      <w:r>
        <w:rPr>
          <w:rFonts w:ascii="Times New Roman" w:eastAsia="宋体" w:hAnsi="Times New Roman" w:hint="eastAsia"/>
          <w:bCs/>
          <w:szCs w:val="21"/>
        </w:rPr>
        <w:t>F</w:t>
      </w:r>
      <w:r>
        <w:rPr>
          <w:rFonts w:ascii="Times New Roman" w:eastAsia="宋体" w:hAnsi="Times New Roman"/>
          <w:bCs/>
          <w:szCs w:val="21"/>
        </w:rPr>
        <w:t>3</w:t>
      </w:r>
      <w:r w:rsidRPr="004607E1">
        <w:rPr>
          <w:rFonts w:ascii="Times New Roman" w:eastAsia="宋体" w:hAnsi="Times New Roman" w:hint="eastAsia"/>
          <w:bCs/>
          <w:szCs w:val="21"/>
        </w:rPr>
        <w:t>指令，</w:t>
      </w:r>
      <w:r>
        <w:rPr>
          <w:rFonts w:ascii="Times New Roman" w:eastAsia="宋体" w:hAnsi="Times New Roman" w:hint="eastAsia"/>
          <w:bCs/>
          <w:szCs w:val="21"/>
        </w:rPr>
        <w:t>用于</w:t>
      </w:r>
      <w:r w:rsidR="00DB5F74" w:rsidRPr="004607E1">
        <w:rPr>
          <w:rFonts w:ascii="Times New Roman" w:eastAsia="宋体" w:hAnsi="Times New Roman" w:hint="eastAsia"/>
          <w:bCs/>
          <w:szCs w:val="21"/>
        </w:rPr>
        <w:t>写</w:t>
      </w:r>
      <w:r>
        <w:rPr>
          <w:rFonts w:ascii="Times New Roman" w:eastAsia="宋体" w:hAnsi="Times New Roman" w:hint="eastAsia"/>
          <w:bCs/>
          <w:szCs w:val="21"/>
        </w:rPr>
        <w:t>入固件数据</w:t>
      </w:r>
      <w:r w:rsidR="00DB5F74" w:rsidRPr="004607E1">
        <w:rPr>
          <w:rFonts w:ascii="Times New Roman" w:eastAsia="宋体" w:hAnsi="Times New Roman" w:hint="eastAsia"/>
          <w:bCs/>
          <w:szCs w:val="21"/>
        </w:rPr>
        <w:t>（每次写</w:t>
      </w:r>
      <w:r>
        <w:rPr>
          <w:rFonts w:ascii="Times New Roman" w:eastAsia="宋体" w:hAnsi="Times New Roman" w:hint="eastAsia"/>
          <w:bCs/>
          <w:szCs w:val="21"/>
        </w:rPr>
        <w:t>N=</w:t>
      </w:r>
      <w:r w:rsidR="00DB5F74" w:rsidRPr="004607E1">
        <w:rPr>
          <w:rFonts w:ascii="Times New Roman" w:eastAsia="宋体" w:hAnsi="Times New Roman" w:hint="eastAsia"/>
          <w:bCs/>
          <w:szCs w:val="21"/>
        </w:rPr>
        <w:t>64</w:t>
      </w:r>
      <w:r>
        <w:rPr>
          <w:rFonts w:ascii="Times New Roman" w:eastAsia="宋体" w:hAnsi="Times New Roman" w:hint="eastAsia"/>
          <w:bCs/>
          <w:szCs w:val="21"/>
        </w:rPr>
        <w:t>/1</w:t>
      </w:r>
      <w:r>
        <w:rPr>
          <w:rFonts w:ascii="Times New Roman" w:eastAsia="宋体" w:hAnsi="Times New Roman"/>
          <w:bCs/>
          <w:szCs w:val="21"/>
        </w:rPr>
        <w:t>28</w:t>
      </w:r>
      <w:r>
        <w:rPr>
          <w:rFonts w:ascii="Times New Roman" w:eastAsia="宋体" w:hAnsi="Times New Roman" w:hint="eastAsia"/>
          <w:bCs/>
          <w:szCs w:val="21"/>
        </w:rPr>
        <w:t>/2</w:t>
      </w:r>
      <w:r>
        <w:rPr>
          <w:rFonts w:ascii="Times New Roman" w:eastAsia="宋体" w:hAnsi="Times New Roman"/>
          <w:bCs/>
          <w:szCs w:val="21"/>
        </w:rPr>
        <w:t>56</w:t>
      </w:r>
      <w:r w:rsidR="00DB5F74" w:rsidRPr="004607E1">
        <w:rPr>
          <w:rFonts w:ascii="Times New Roman" w:eastAsia="宋体" w:hAnsi="Times New Roman" w:hint="eastAsia"/>
          <w:bCs/>
          <w:szCs w:val="21"/>
        </w:rPr>
        <w:t>字节）</w:t>
      </w:r>
      <w:r w:rsidR="00B86F20" w:rsidRPr="004607E1">
        <w:rPr>
          <w:rFonts w:ascii="Times New Roman" w:eastAsia="宋体" w:hAnsi="Times New Roman" w:hint="eastAsia"/>
          <w:bCs/>
          <w:szCs w:val="21"/>
        </w:rPr>
        <w:t>，</w:t>
      </w:r>
      <w:r>
        <w:rPr>
          <w:rFonts w:ascii="Times New Roman" w:eastAsia="宋体" w:hAnsi="Times New Roman" w:hint="eastAsia"/>
          <w:bCs/>
          <w:szCs w:val="21"/>
        </w:rPr>
        <w:t>本功能码数据域长度为</w:t>
      </w:r>
      <w:r>
        <w:rPr>
          <w:rFonts w:ascii="Times New Roman" w:eastAsia="宋体" w:hAnsi="Times New Roman" w:hint="eastAsia"/>
          <w:bCs/>
          <w:szCs w:val="21"/>
        </w:rPr>
        <w:t>4</w:t>
      </w:r>
      <w:r>
        <w:rPr>
          <w:rFonts w:ascii="Times New Roman" w:eastAsia="宋体" w:hAnsi="Times New Roman"/>
          <w:bCs/>
          <w:szCs w:val="21"/>
        </w:rPr>
        <w:t>+</w:t>
      </w:r>
      <w:r>
        <w:rPr>
          <w:rFonts w:ascii="Times New Roman" w:eastAsia="宋体" w:hAnsi="Times New Roman" w:hint="eastAsia"/>
          <w:bCs/>
          <w:szCs w:val="21"/>
        </w:rPr>
        <w:t>N</w:t>
      </w:r>
      <w:r>
        <w:rPr>
          <w:rFonts w:ascii="Times New Roman" w:eastAsia="宋体" w:hAnsi="Times New Roman" w:hint="eastAsia"/>
          <w:bCs/>
          <w:szCs w:val="21"/>
        </w:rPr>
        <w:t>。数据域的前</w:t>
      </w:r>
      <w:r>
        <w:rPr>
          <w:rFonts w:ascii="Times New Roman" w:eastAsia="宋体" w:hAnsi="Times New Roman" w:hint="eastAsia"/>
          <w:bCs/>
          <w:szCs w:val="21"/>
        </w:rPr>
        <w:t>4</w:t>
      </w:r>
      <w:r>
        <w:rPr>
          <w:rFonts w:ascii="Times New Roman" w:eastAsia="宋体" w:hAnsi="Times New Roman" w:hint="eastAsia"/>
          <w:bCs/>
          <w:szCs w:val="21"/>
        </w:rPr>
        <w:t>字节表示数据包序号，序号从</w:t>
      </w:r>
      <w:r>
        <w:rPr>
          <w:rFonts w:ascii="Times New Roman" w:eastAsia="宋体" w:hAnsi="Times New Roman" w:hint="eastAsia"/>
          <w:bCs/>
          <w:szCs w:val="21"/>
        </w:rPr>
        <w:t>0</w:t>
      </w:r>
      <w:r>
        <w:rPr>
          <w:rFonts w:ascii="Times New Roman" w:eastAsia="宋体" w:hAnsi="Times New Roman" w:hint="eastAsia"/>
          <w:bCs/>
          <w:szCs w:val="21"/>
        </w:rPr>
        <w:t>开始，每发送一包数据，序号加</w:t>
      </w:r>
      <w:r>
        <w:rPr>
          <w:rFonts w:ascii="Times New Roman" w:eastAsia="宋体" w:hAnsi="Times New Roman" w:hint="eastAsia"/>
          <w:bCs/>
          <w:szCs w:val="21"/>
        </w:rPr>
        <w:t>1</w:t>
      </w:r>
      <w:r>
        <w:rPr>
          <w:rFonts w:ascii="Times New Roman" w:eastAsia="宋体" w:hAnsi="Times New Roman" w:hint="eastAsia"/>
          <w:bCs/>
          <w:szCs w:val="21"/>
        </w:rPr>
        <w:t>，序号低字节在前，高字节在后。数据域的后</w:t>
      </w:r>
      <w:r>
        <w:rPr>
          <w:rFonts w:ascii="Times New Roman" w:eastAsia="宋体" w:hAnsi="Times New Roman" w:hint="eastAsia"/>
          <w:bCs/>
          <w:szCs w:val="21"/>
        </w:rPr>
        <w:t>N</w:t>
      </w:r>
      <w:r>
        <w:rPr>
          <w:rFonts w:ascii="Times New Roman" w:eastAsia="宋体" w:hAnsi="Times New Roman" w:hint="eastAsia"/>
          <w:bCs/>
          <w:szCs w:val="21"/>
        </w:rPr>
        <w:t>字节表示固件有效数据，每次写入</w:t>
      </w:r>
      <w:r>
        <w:rPr>
          <w:rFonts w:ascii="Times New Roman" w:eastAsia="宋体" w:hAnsi="Times New Roman" w:hint="eastAsia"/>
          <w:bCs/>
          <w:szCs w:val="21"/>
        </w:rPr>
        <w:t>N</w:t>
      </w:r>
      <w:proofErr w:type="gramStart"/>
      <w:r>
        <w:rPr>
          <w:rFonts w:ascii="Times New Roman" w:eastAsia="宋体" w:hAnsi="Times New Roman" w:hint="eastAsia"/>
          <w:bCs/>
          <w:szCs w:val="21"/>
        </w:rPr>
        <w:t>个</w:t>
      </w:r>
      <w:proofErr w:type="gramEnd"/>
      <w:r>
        <w:rPr>
          <w:rFonts w:ascii="Times New Roman" w:eastAsia="宋体" w:hAnsi="Times New Roman" w:hint="eastAsia"/>
          <w:bCs/>
          <w:szCs w:val="21"/>
        </w:rPr>
        <w:t>字节到</w:t>
      </w:r>
      <w:r>
        <w:rPr>
          <w:rFonts w:ascii="Times New Roman" w:eastAsia="宋体" w:hAnsi="Times New Roman" w:hint="eastAsia"/>
          <w:bCs/>
          <w:szCs w:val="21"/>
        </w:rPr>
        <w:t>Flash</w:t>
      </w:r>
      <w:r>
        <w:rPr>
          <w:rFonts w:ascii="Times New Roman" w:eastAsia="宋体" w:hAnsi="Times New Roman" w:hint="eastAsia"/>
          <w:bCs/>
          <w:szCs w:val="21"/>
        </w:rPr>
        <w:t>。执行</w:t>
      </w:r>
      <w:r w:rsidRPr="004607E1">
        <w:rPr>
          <w:rFonts w:ascii="Times New Roman" w:eastAsia="宋体" w:hAnsi="Times New Roman" w:hint="eastAsia"/>
          <w:bCs/>
          <w:szCs w:val="21"/>
        </w:rPr>
        <w:t>成功</w:t>
      </w:r>
      <w:r>
        <w:rPr>
          <w:rFonts w:ascii="Times New Roman" w:eastAsia="宋体" w:hAnsi="Times New Roman" w:hint="eastAsia"/>
          <w:bCs/>
          <w:szCs w:val="21"/>
        </w:rPr>
        <w:t>雷达</w:t>
      </w:r>
      <w:r w:rsidRPr="004607E1">
        <w:rPr>
          <w:rFonts w:ascii="Times New Roman" w:eastAsia="宋体" w:hAnsi="Times New Roman" w:hint="eastAsia"/>
          <w:bCs/>
          <w:szCs w:val="21"/>
        </w:rPr>
        <w:t>返回</w:t>
      </w:r>
      <w:proofErr w:type="gramStart"/>
      <w:r>
        <w:rPr>
          <w:rFonts w:ascii="Times New Roman" w:eastAsia="宋体" w:hAnsi="Times New Roman" w:hint="eastAsia"/>
          <w:bCs/>
          <w:szCs w:val="21"/>
        </w:rPr>
        <w:t>帧</w:t>
      </w:r>
      <w:proofErr w:type="gramEnd"/>
      <w:r>
        <w:rPr>
          <w:rFonts w:ascii="Times New Roman" w:eastAsia="宋体" w:hAnsi="Times New Roman" w:hint="eastAsia"/>
          <w:bCs/>
          <w:szCs w:val="21"/>
        </w:rPr>
        <w:t>Err=</w:t>
      </w:r>
      <w:r>
        <w:rPr>
          <w:rFonts w:ascii="Times New Roman" w:eastAsia="宋体" w:hAnsi="Times New Roman"/>
          <w:bCs/>
          <w:szCs w:val="21"/>
        </w:rPr>
        <w:t>0</w:t>
      </w:r>
      <w:r w:rsidRPr="004607E1">
        <w:rPr>
          <w:rFonts w:ascii="Times New Roman" w:eastAsia="宋体" w:hAnsi="Times New Roman" w:hint="eastAsia"/>
          <w:bCs/>
          <w:szCs w:val="21"/>
        </w:rPr>
        <w:t>，失败</w:t>
      </w:r>
      <w:r>
        <w:rPr>
          <w:rFonts w:ascii="Times New Roman" w:eastAsia="宋体" w:hAnsi="Times New Roman" w:hint="eastAsia"/>
          <w:bCs/>
          <w:szCs w:val="21"/>
        </w:rPr>
        <w:t>Err!=</w:t>
      </w:r>
      <w:r>
        <w:rPr>
          <w:rFonts w:ascii="Times New Roman" w:eastAsia="宋体" w:hAnsi="Times New Roman"/>
          <w:bCs/>
          <w:szCs w:val="21"/>
        </w:rPr>
        <w:t>0</w:t>
      </w:r>
      <w:r w:rsidR="002C4A38" w:rsidRPr="004607E1">
        <w:rPr>
          <w:rFonts w:ascii="Times New Roman" w:eastAsia="宋体" w:hAnsi="Times New Roman" w:hint="eastAsia"/>
          <w:bCs/>
          <w:szCs w:val="21"/>
        </w:rPr>
        <w:t>；</w:t>
      </w:r>
      <w:r w:rsidR="000B6C20">
        <w:rPr>
          <w:rFonts w:ascii="Times New Roman" w:eastAsia="宋体" w:hAnsi="Times New Roman" w:hint="eastAsia"/>
          <w:bCs/>
          <w:szCs w:val="21"/>
        </w:rPr>
        <w:t>本指令返回时间</w:t>
      </w:r>
      <w:r w:rsidR="000B6C20">
        <w:rPr>
          <w:rFonts w:ascii="Times New Roman" w:eastAsia="宋体" w:hAnsi="Times New Roman" w:hint="eastAsia"/>
          <w:bCs/>
          <w:szCs w:val="21"/>
        </w:rPr>
        <w:t>&lt;</w:t>
      </w:r>
      <w:r w:rsidR="000B6C20">
        <w:rPr>
          <w:rFonts w:ascii="Times New Roman" w:eastAsia="宋体" w:hAnsi="Times New Roman"/>
          <w:bCs/>
          <w:szCs w:val="21"/>
        </w:rPr>
        <w:t>1s;</w:t>
      </w:r>
    </w:p>
    <w:p w14:paraId="3FA90101" w14:textId="183F171B" w:rsidR="00A1381F" w:rsidRPr="004607E1" w:rsidRDefault="00235188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 w:hint="eastAsia"/>
          <w:bCs/>
          <w:szCs w:val="21"/>
        </w:rPr>
        <w:t>发送</w:t>
      </w:r>
      <w:r>
        <w:rPr>
          <w:rFonts w:ascii="Times New Roman" w:eastAsia="宋体" w:hAnsi="Times New Roman" w:hint="eastAsia"/>
          <w:bCs/>
          <w:szCs w:val="21"/>
        </w:rPr>
        <w:t>0</w:t>
      </w:r>
      <w:r>
        <w:rPr>
          <w:rFonts w:ascii="Times New Roman" w:eastAsia="宋体" w:hAnsi="Times New Roman"/>
          <w:bCs/>
          <w:szCs w:val="21"/>
        </w:rPr>
        <w:t>0</w:t>
      </w:r>
      <w:r>
        <w:rPr>
          <w:rFonts w:ascii="Times New Roman" w:eastAsia="宋体" w:hAnsi="Times New Roman" w:hint="eastAsia"/>
          <w:bCs/>
          <w:szCs w:val="21"/>
        </w:rPr>
        <w:t>F</w:t>
      </w:r>
      <w:r w:rsidR="0088665C">
        <w:rPr>
          <w:rFonts w:ascii="Times New Roman" w:eastAsia="宋体" w:hAnsi="Times New Roman"/>
          <w:bCs/>
          <w:szCs w:val="21"/>
        </w:rPr>
        <w:t>8</w:t>
      </w:r>
      <w:r w:rsidRPr="004607E1">
        <w:rPr>
          <w:rFonts w:ascii="Times New Roman" w:eastAsia="宋体" w:hAnsi="Times New Roman" w:hint="eastAsia"/>
          <w:bCs/>
          <w:szCs w:val="21"/>
        </w:rPr>
        <w:t>指令，</w:t>
      </w:r>
      <w:r>
        <w:rPr>
          <w:rFonts w:ascii="Times New Roman" w:eastAsia="宋体" w:hAnsi="Times New Roman" w:hint="eastAsia"/>
          <w:bCs/>
          <w:szCs w:val="21"/>
        </w:rPr>
        <w:t>用于雷达更新固件</w:t>
      </w:r>
      <w:r w:rsidR="00A1381F" w:rsidRPr="004607E1">
        <w:rPr>
          <w:rFonts w:ascii="Times New Roman" w:eastAsia="宋体" w:hAnsi="Times New Roman" w:hint="eastAsia"/>
          <w:bCs/>
          <w:szCs w:val="21"/>
        </w:rPr>
        <w:t>，</w:t>
      </w:r>
      <w:r w:rsidR="0088665C">
        <w:rPr>
          <w:rFonts w:ascii="Times New Roman" w:eastAsia="宋体" w:hAnsi="Times New Roman" w:hint="eastAsia"/>
          <w:bCs/>
          <w:szCs w:val="21"/>
        </w:rPr>
        <w:t>执行</w:t>
      </w:r>
      <w:r w:rsidR="0088665C" w:rsidRPr="004607E1">
        <w:rPr>
          <w:rFonts w:ascii="Times New Roman" w:eastAsia="宋体" w:hAnsi="Times New Roman" w:hint="eastAsia"/>
          <w:bCs/>
          <w:szCs w:val="21"/>
        </w:rPr>
        <w:t>成功</w:t>
      </w:r>
      <w:r w:rsidR="0088665C">
        <w:rPr>
          <w:rFonts w:ascii="Times New Roman" w:eastAsia="宋体" w:hAnsi="Times New Roman" w:hint="eastAsia"/>
          <w:bCs/>
          <w:szCs w:val="21"/>
        </w:rPr>
        <w:t>雷达</w:t>
      </w:r>
      <w:r w:rsidR="0088665C" w:rsidRPr="004607E1">
        <w:rPr>
          <w:rFonts w:ascii="Times New Roman" w:eastAsia="宋体" w:hAnsi="Times New Roman" w:hint="eastAsia"/>
          <w:bCs/>
          <w:szCs w:val="21"/>
        </w:rPr>
        <w:t>返回</w:t>
      </w:r>
      <w:proofErr w:type="gramStart"/>
      <w:r w:rsidR="0088665C">
        <w:rPr>
          <w:rFonts w:ascii="Times New Roman" w:eastAsia="宋体" w:hAnsi="Times New Roman" w:hint="eastAsia"/>
          <w:bCs/>
          <w:szCs w:val="21"/>
        </w:rPr>
        <w:t>帧</w:t>
      </w:r>
      <w:proofErr w:type="gramEnd"/>
      <w:r w:rsidR="0088665C">
        <w:rPr>
          <w:rFonts w:ascii="Times New Roman" w:eastAsia="宋体" w:hAnsi="Times New Roman" w:hint="eastAsia"/>
          <w:bCs/>
          <w:szCs w:val="21"/>
        </w:rPr>
        <w:t>Err=</w:t>
      </w:r>
      <w:r w:rsidR="0088665C">
        <w:rPr>
          <w:rFonts w:ascii="Times New Roman" w:eastAsia="宋体" w:hAnsi="Times New Roman"/>
          <w:bCs/>
          <w:szCs w:val="21"/>
        </w:rPr>
        <w:t>0</w:t>
      </w:r>
      <w:r w:rsidR="0088665C" w:rsidRPr="004607E1">
        <w:rPr>
          <w:rFonts w:ascii="Times New Roman" w:eastAsia="宋体" w:hAnsi="Times New Roman" w:hint="eastAsia"/>
          <w:bCs/>
          <w:szCs w:val="21"/>
        </w:rPr>
        <w:t>，失败</w:t>
      </w:r>
      <w:r w:rsidR="0088665C">
        <w:rPr>
          <w:rFonts w:ascii="Times New Roman" w:eastAsia="宋体" w:hAnsi="Times New Roman" w:hint="eastAsia"/>
          <w:bCs/>
          <w:szCs w:val="21"/>
        </w:rPr>
        <w:t>Err!=</w:t>
      </w:r>
      <w:r w:rsidR="0088665C">
        <w:rPr>
          <w:rFonts w:ascii="Times New Roman" w:eastAsia="宋体" w:hAnsi="Times New Roman"/>
          <w:bCs/>
          <w:szCs w:val="21"/>
        </w:rPr>
        <w:t>0</w:t>
      </w:r>
      <w:r w:rsidR="0088665C">
        <w:rPr>
          <w:rFonts w:ascii="Times New Roman" w:eastAsia="宋体" w:hAnsi="Times New Roman" w:hint="eastAsia"/>
          <w:bCs/>
          <w:szCs w:val="21"/>
        </w:rPr>
        <w:t>；</w:t>
      </w:r>
      <w:r w:rsidR="000B6C20">
        <w:rPr>
          <w:rFonts w:ascii="Times New Roman" w:eastAsia="宋体" w:hAnsi="Times New Roman" w:hint="eastAsia"/>
          <w:bCs/>
          <w:szCs w:val="21"/>
        </w:rPr>
        <w:t>本指令返回时间</w:t>
      </w:r>
      <w:r w:rsidR="000B6C20">
        <w:rPr>
          <w:rFonts w:ascii="Times New Roman" w:eastAsia="宋体" w:hAnsi="Times New Roman" w:hint="eastAsia"/>
          <w:bCs/>
          <w:szCs w:val="21"/>
        </w:rPr>
        <w:t>&lt;</w:t>
      </w:r>
      <w:r w:rsidR="000B6C20">
        <w:rPr>
          <w:rFonts w:ascii="Times New Roman" w:eastAsia="宋体" w:hAnsi="Times New Roman"/>
          <w:bCs/>
          <w:szCs w:val="21"/>
        </w:rPr>
        <w:t>2</w:t>
      </w:r>
      <w:r w:rsidR="000B6C20">
        <w:rPr>
          <w:rFonts w:ascii="Times New Roman" w:eastAsia="宋体" w:hAnsi="Times New Roman"/>
          <w:bCs/>
          <w:szCs w:val="21"/>
        </w:rPr>
        <w:t>0s;</w:t>
      </w:r>
      <w:r w:rsidR="00C25B95" w:rsidRPr="004607E1">
        <w:rPr>
          <w:rFonts w:ascii="Times New Roman" w:eastAsia="宋体" w:hAnsi="Times New Roman"/>
          <w:bCs/>
          <w:szCs w:val="21"/>
        </w:rPr>
        <w:t xml:space="preserve">  </w:t>
      </w:r>
    </w:p>
    <w:p w14:paraId="51985FAD" w14:textId="7A7F30CA" w:rsidR="00A1381F" w:rsidRPr="004607E1" w:rsidRDefault="0088665C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 w:hint="eastAsia"/>
          <w:bCs/>
          <w:szCs w:val="21"/>
        </w:rPr>
        <w:t>发送</w:t>
      </w:r>
      <w:r>
        <w:rPr>
          <w:rFonts w:ascii="Times New Roman" w:eastAsia="宋体" w:hAnsi="Times New Roman" w:hint="eastAsia"/>
          <w:bCs/>
          <w:szCs w:val="21"/>
        </w:rPr>
        <w:t>0</w:t>
      </w:r>
      <w:r>
        <w:rPr>
          <w:rFonts w:ascii="Times New Roman" w:eastAsia="宋体" w:hAnsi="Times New Roman"/>
          <w:bCs/>
          <w:szCs w:val="21"/>
        </w:rPr>
        <w:t>0</w:t>
      </w:r>
      <w:r>
        <w:rPr>
          <w:rFonts w:ascii="Times New Roman" w:eastAsia="宋体" w:hAnsi="Times New Roman" w:hint="eastAsia"/>
          <w:bCs/>
          <w:szCs w:val="21"/>
        </w:rPr>
        <w:t>F</w:t>
      </w:r>
      <w:r>
        <w:rPr>
          <w:rFonts w:ascii="Times New Roman" w:eastAsia="宋体" w:hAnsi="Times New Roman"/>
          <w:bCs/>
          <w:szCs w:val="21"/>
        </w:rPr>
        <w:t>9</w:t>
      </w:r>
      <w:r w:rsidRPr="004607E1">
        <w:rPr>
          <w:rFonts w:ascii="Times New Roman" w:eastAsia="宋体" w:hAnsi="Times New Roman" w:hint="eastAsia"/>
          <w:bCs/>
          <w:szCs w:val="21"/>
        </w:rPr>
        <w:t>指令，</w:t>
      </w:r>
      <w:r w:rsidR="008919DA" w:rsidRPr="004607E1">
        <w:rPr>
          <w:rFonts w:ascii="Times New Roman" w:eastAsia="宋体" w:hAnsi="Times New Roman" w:hint="eastAsia"/>
          <w:bCs/>
          <w:szCs w:val="21"/>
        </w:rPr>
        <w:t>雷达</w:t>
      </w:r>
      <w:r>
        <w:rPr>
          <w:rFonts w:ascii="Times New Roman" w:eastAsia="宋体" w:hAnsi="Times New Roman" w:hint="eastAsia"/>
          <w:bCs/>
          <w:szCs w:val="21"/>
        </w:rPr>
        <w:t>重启</w:t>
      </w:r>
      <w:r w:rsidR="008919DA" w:rsidRPr="004607E1">
        <w:rPr>
          <w:rFonts w:ascii="Times New Roman" w:eastAsia="宋体" w:hAnsi="Times New Roman" w:hint="eastAsia"/>
          <w:bCs/>
          <w:szCs w:val="21"/>
        </w:rPr>
        <w:t>，</w:t>
      </w:r>
      <w:r>
        <w:rPr>
          <w:rFonts w:ascii="Times New Roman" w:eastAsia="宋体" w:hAnsi="Times New Roman" w:hint="eastAsia"/>
          <w:bCs/>
          <w:szCs w:val="21"/>
        </w:rPr>
        <w:t>执行</w:t>
      </w:r>
      <w:r w:rsidRPr="004607E1">
        <w:rPr>
          <w:rFonts w:ascii="Times New Roman" w:eastAsia="宋体" w:hAnsi="Times New Roman" w:hint="eastAsia"/>
          <w:bCs/>
          <w:szCs w:val="21"/>
        </w:rPr>
        <w:t>成功</w:t>
      </w:r>
      <w:r>
        <w:rPr>
          <w:rFonts w:ascii="Times New Roman" w:eastAsia="宋体" w:hAnsi="Times New Roman" w:hint="eastAsia"/>
          <w:bCs/>
          <w:szCs w:val="21"/>
        </w:rPr>
        <w:t>雷达</w:t>
      </w:r>
      <w:r w:rsidRPr="004607E1">
        <w:rPr>
          <w:rFonts w:ascii="Times New Roman" w:eastAsia="宋体" w:hAnsi="Times New Roman" w:hint="eastAsia"/>
          <w:bCs/>
          <w:szCs w:val="21"/>
        </w:rPr>
        <w:t>返回</w:t>
      </w:r>
      <w:proofErr w:type="gramStart"/>
      <w:r>
        <w:rPr>
          <w:rFonts w:ascii="Times New Roman" w:eastAsia="宋体" w:hAnsi="Times New Roman" w:hint="eastAsia"/>
          <w:bCs/>
          <w:szCs w:val="21"/>
        </w:rPr>
        <w:t>帧</w:t>
      </w:r>
      <w:proofErr w:type="gramEnd"/>
      <w:r>
        <w:rPr>
          <w:rFonts w:ascii="Times New Roman" w:eastAsia="宋体" w:hAnsi="Times New Roman" w:hint="eastAsia"/>
          <w:bCs/>
          <w:szCs w:val="21"/>
        </w:rPr>
        <w:t>Err=</w:t>
      </w:r>
      <w:r>
        <w:rPr>
          <w:rFonts w:ascii="Times New Roman" w:eastAsia="宋体" w:hAnsi="Times New Roman"/>
          <w:bCs/>
          <w:szCs w:val="21"/>
        </w:rPr>
        <w:t>0</w:t>
      </w:r>
      <w:r w:rsidRPr="004607E1">
        <w:rPr>
          <w:rFonts w:ascii="Times New Roman" w:eastAsia="宋体" w:hAnsi="Times New Roman" w:hint="eastAsia"/>
          <w:bCs/>
          <w:szCs w:val="21"/>
        </w:rPr>
        <w:t>，失败</w:t>
      </w:r>
      <w:r>
        <w:rPr>
          <w:rFonts w:ascii="Times New Roman" w:eastAsia="宋体" w:hAnsi="Times New Roman" w:hint="eastAsia"/>
          <w:bCs/>
          <w:szCs w:val="21"/>
        </w:rPr>
        <w:t>Err!=</w:t>
      </w:r>
      <w:r>
        <w:rPr>
          <w:rFonts w:ascii="Times New Roman" w:eastAsia="宋体" w:hAnsi="Times New Roman"/>
          <w:bCs/>
          <w:szCs w:val="21"/>
        </w:rPr>
        <w:t>0</w:t>
      </w:r>
      <w:r>
        <w:rPr>
          <w:rFonts w:ascii="Times New Roman" w:eastAsia="宋体" w:hAnsi="Times New Roman" w:hint="eastAsia"/>
          <w:bCs/>
          <w:szCs w:val="21"/>
        </w:rPr>
        <w:t>；本功能码不属于升级关键步骤，可省略。用于代替客户断电重启操作。</w:t>
      </w:r>
    </w:p>
    <w:p w14:paraId="6ED1A561" w14:textId="77777777" w:rsidR="00773F5A" w:rsidRPr="004607E1" w:rsidRDefault="00773F5A">
      <w:pPr>
        <w:spacing w:line="360" w:lineRule="auto"/>
        <w:rPr>
          <w:rFonts w:ascii="Times New Roman" w:eastAsia="宋体" w:hAnsi="Times New Roman"/>
          <w:szCs w:val="21"/>
        </w:rPr>
      </w:pPr>
    </w:p>
    <w:p w14:paraId="2824C518" w14:textId="7C7F9D3B" w:rsidR="003E7089" w:rsidRPr="004607E1" w:rsidRDefault="00773F5A">
      <w:pPr>
        <w:spacing w:line="360" w:lineRule="auto"/>
        <w:rPr>
          <w:rFonts w:ascii="Times New Roman" w:eastAsia="宋体" w:hAnsi="Times New Roman"/>
          <w:szCs w:val="21"/>
        </w:rPr>
      </w:pPr>
      <w:r w:rsidRPr="004607E1">
        <w:rPr>
          <w:rFonts w:ascii="Times New Roman" w:eastAsia="宋体" w:hAnsi="Times New Roman" w:hint="eastAsia"/>
          <w:szCs w:val="21"/>
        </w:rPr>
        <w:t>注意：升级</w:t>
      </w:r>
      <w:r w:rsidR="0088665C">
        <w:rPr>
          <w:rFonts w:ascii="Times New Roman" w:eastAsia="宋体" w:hAnsi="Times New Roman" w:hint="eastAsia"/>
          <w:szCs w:val="21"/>
        </w:rPr>
        <w:t>后</w:t>
      </w:r>
      <w:r w:rsidRPr="004607E1">
        <w:rPr>
          <w:rFonts w:ascii="Times New Roman" w:eastAsia="宋体" w:hAnsi="Times New Roman" w:hint="eastAsia"/>
          <w:szCs w:val="21"/>
        </w:rPr>
        <w:t>保留原波特率</w:t>
      </w:r>
    </w:p>
    <w:p w14:paraId="25AA044F" w14:textId="77777777" w:rsidR="003E7089" w:rsidRDefault="003E7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6741555" w14:textId="77777777" w:rsidR="003E7089" w:rsidRDefault="003E7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DC4EB78" w14:textId="068A5781" w:rsidR="00101585" w:rsidRDefault="00101585" w:rsidP="0088665C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</w:p>
    <w:p w14:paraId="044B9B8D" w14:textId="4E3F78E7" w:rsidR="00101585" w:rsidRDefault="00101585" w:rsidP="0088665C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063B72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附录：升级指令列表</w:t>
      </w:r>
    </w:p>
    <w:p w14:paraId="740E063D" w14:textId="77777777" w:rsidR="00B936DF" w:rsidRPr="00063B72" w:rsidRDefault="00B936DF" w:rsidP="0088665C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</w:p>
    <w:p w14:paraId="3BB19BAE" w14:textId="39A9F2B9" w:rsidR="00101585" w:rsidRDefault="00101585" w:rsidP="00101585">
      <w:pPr>
        <w:pStyle w:val="af1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升级模式测试</w:t>
      </w:r>
    </w:p>
    <w:p w14:paraId="47D1727B" w14:textId="3A818BA6" w:rsidR="00101585" w:rsidRDefault="00101585" w:rsidP="00101585">
      <w:pPr>
        <w:spacing w:line="360" w:lineRule="auto"/>
        <w:ind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发送：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 w:hint="eastAsia"/>
          <w:sz w:val="24"/>
          <w:szCs w:val="24"/>
        </w:rPr>
        <w:t>F</w:t>
      </w:r>
      <w:r w:rsidRPr="00101585">
        <w:rPr>
          <w:rFonts w:ascii="Times New Roman" w:eastAsia="宋体" w:hAnsi="Times New Roman"/>
          <w:sz w:val="24"/>
          <w:szCs w:val="24"/>
        </w:rPr>
        <w:t xml:space="preserve">0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00 00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73B20078" w14:textId="27D8F1AA" w:rsidR="00101585" w:rsidRDefault="00101585" w:rsidP="0010158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Times New Roman" w:eastAsia="宋体" w:hAnsi="Times New Roman" w:hint="eastAsia"/>
          <w:sz w:val="24"/>
          <w:szCs w:val="24"/>
        </w:rPr>
        <w:t>返回：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/>
          <w:sz w:val="24"/>
          <w:szCs w:val="24"/>
        </w:rPr>
        <w:t>F</w:t>
      </w:r>
      <w:r w:rsidRPr="00101585">
        <w:rPr>
          <w:rFonts w:ascii="Times New Roman" w:eastAsia="宋体" w:hAnsi="Times New Roman"/>
          <w:sz w:val="24"/>
          <w:szCs w:val="24"/>
        </w:rPr>
        <w:t xml:space="preserve">0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00 00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5CA38724" w14:textId="21EAC938" w:rsidR="00101585" w:rsidRDefault="00101585" w:rsidP="00101585">
      <w:pPr>
        <w:pStyle w:val="af1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擦除指令</w:t>
      </w:r>
    </w:p>
    <w:p w14:paraId="08844ABF" w14:textId="02781067" w:rsidR="00101585" w:rsidRDefault="00101585" w:rsidP="00101585">
      <w:pPr>
        <w:spacing w:line="360" w:lineRule="auto"/>
        <w:ind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发送：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 w:hint="eastAsia"/>
          <w:sz w:val="24"/>
          <w:szCs w:val="24"/>
        </w:rPr>
        <w:t>F</w:t>
      </w:r>
      <w:r>
        <w:rPr>
          <w:rFonts w:ascii="Times New Roman" w:eastAsia="宋体" w:hAnsi="Times New Roman"/>
          <w:sz w:val="24"/>
          <w:szCs w:val="24"/>
        </w:rPr>
        <w:t>1</w:t>
      </w:r>
      <w:r w:rsidRPr="00101585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00 00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56342C9F" w14:textId="27A7546D" w:rsidR="00101585" w:rsidRDefault="00101585" w:rsidP="0010158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Times New Roman" w:eastAsia="宋体" w:hAnsi="Times New Roman" w:hint="eastAsia"/>
          <w:sz w:val="24"/>
          <w:szCs w:val="24"/>
        </w:rPr>
        <w:t>返回：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/>
          <w:sz w:val="24"/>
          <w:szCs w:val="24"/>
        </w:rPr>
        <w:t>F1</w:t>
      </w:r>
      <w:r w:rsidRPr="00101585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00 00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7F6B9292" w14:textId="3866686E" w:rsidR="00101585" w:rsidRDefault="00101585" w:rsidP="00101585">
      <w:pPr>
        <w:pStyle w:val="af1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数据包个数指令（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个数据包）</w:t>
      </w:r>
    </w:p>
    <w:p w14:paraId="5CE2F415" w14:textId="5461DAEF" w:rsidR="00101585" w:rsidRDefault="00101585" w:rsidP="00101585">
      <w:pPr>
        <w:spacing w:line="360" w:lineRule="auto"/>
        <w:ind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发送：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 w:hint="eastAsia"/>
          <w:sz w:val="24"/>
          <w:szCs w:val="24"/>
        </w:rPr>
        <w:t>F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585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585">
        <w:rPr>
          <w:rFonts w:ascii="Times New Roman" w:eastAsia="宋体" w:hAnsi="Times New Roman"/>
          <w:sz w:val="24"/>
          <w:szCs w:val="24"/>
        </w:rPr>
        <w:t xml:space="preserve"> 00 </w:t>
      </w:r>
      <w:r>
        <w:rPr>
          <w:rFonts w:ascii="Times New Roman" w:eastAsia="宋体" w:hAnsi="Times New Roman"/>
          <w:sz w:val="24"/>
          <w:szCs w:val="24"/>
        </w:rPr>
        <w:t xml:space="preserve">20 00 00 00 </w:t>
      </w:r>
      <w:r w:rsidRPr="00101585">
        <w:rPr>
          <w:rFonts w:ascii="Times New Roman" w:eastAsia="宋体" w:hAnsi="Times New Roman"/>
          <w:sz w:val="24"/>
          <w:szCs w:val="24"/>
        </w:rPr>
        <w:t xml:space="preserve">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09BAAC03" w14:textId="49B55DC0" w:rsidR="00101585" w:rsidRDefault="00101585" w:rsidP="0010158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Times New Roman" w:eastAsia="宋体" w:hAnsi="Times New Roman" w:hint="eastAsia"/>
          <w:sz w:val="24"/>
          <w:szCs w:val="24"/>
        </w:rPr>
        <w:t>返回：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/>
          <w:sz w:val="24"/>
          <w:szCs w:val="24"/>
        </w:rPr>
        <w:t>F2</w:t>
      </w:r>
      <w:r w:rsidRPr="00101585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00 00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6E9BA976" w14:textId="1C42B1C9" w:rsidR="00101585" w:rsidRDefault="00101585" w:rsidP="00101585">
      <w:pPr>
        <w:pStyle w:val="af1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写数据指令（</w:t>
      </w:r>
      <w:r>
        <w:rPr>
          <w:rFonts w:ascii="Times New Roman" w:eastAsia="宋体" w:hAnsi="Times New Roman"/>
          <w:sz w:val="24"/>
          <w:szCs w:val="24"/>
        </w:rPr>
        <w:t>64</w:t>
      </w:r>
      <w:r>
        <w:rPr>
          <w:rFonts w:ascii="Times New Roman" w:eastAsia="宋体" w:hAnsi="Times New Roman" w:hint="eastAsia"/>
          <w:sz w:val="24"/>
          <w:szCs w:val="24"/>
        </w:rPr>
        <w:t>字节有效数据）</w:t>
      </w:r>
    </w:p>
    <w:p w14:paraId="64C0F499" w14:textId="6AC1EB2B" w:rsidR="00101585" w:rsidRDefault="00101585" w:rsidP="00101585">
      <w:pPr>
        <w:spacing w:line="360" w:lineRule="auto"/>
        <w:ind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发送：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 w:rsidR="00063B72">
        <w:rPr>
          <w:rFonts w:ascii="Times New Roman" w:eastAsia="宋体" w:hAnsi="Times New Roman" w:hint="eastAsia"/>
          <w:sz w:val="24"/>
          <w:szCs w:val="24"/>
        </w:rPr>
        <w:t>F</w:t>
      </w:r>
      <w:r w:rsidRPr="00101585">
        <w:rPr>
          <w:rFonts w:ascii="Times New Roman" w:eastAsia="宋体" w:hAnsi="Times New Roman"/>
          <w:sz w:val="24"/>
          <w:szCs w:val="24"/>
        </w:rPr>
        <w:t xml:space="preserve">3 </w:t>
      </w:r>
      <w:r w:rsidR="00063B72"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4</w:t>
      </w:r>
      <w:r w:rsidR="00063B72">
        <w:rPr>
          <w:rFonts w:ascii="Times New Roman" w:eastAsia="宋体" w:hAnsi="Times New Roman"/>
          <w:sz w:val="24"/>
          <w:szCs w:val="24"/>
        </w:rPr>
        <w:t>4 00 00 00 00</w:t>
      </w:r>
      <w:r w:rsidRPr="00101585">
        <w:rPr>
          <w:rFonts w:ascii="Times New Roman" w:eastAsia="宋体" w:hAnsi="Times New Roman"/>
          <w:sz w:val="24"/>
          <w:szCs w:val="24"/>
        </w:rPr>
        <w:t xml:space="preserve"> 0</w:t>
      </w:r>
      <w:r w:rsidR="00063B72">
        <w:rPr>
          <w:rFonts w:ascii="Times New Roman" w:eastAsia="宋体" w:hAnsi="Times New Roman"/>
          <w:sz w:val="24"/>
          <w:szCs w:val="24"/>
        </w:rPr>
        <w:t>0</w:t>
      </w:r>
      <w:r w:rsidRPr="00101585">
        <w:rPr>
          <w:rFonts w:ascii="Times New Roman" w:eastAsia="宋体" w:hAnsi="Times New Roman"/>
          <w:sz w:val="24"/>
          <w:szCs w:val="24"/>
        </w:rPr>
        <w:t xml:space="preserve"> 01 02 03 04 05 06 07 08 09 00 01 02 03 04 05 06 07 08 09 00 01 02 03 04 05 06 07 08 09 00 01 02 03 04 05 06 07 08 09 00 01 02 03 04 05 06 07 08 09 00 01 02 03 04 05 06 07 08 09 00 01 02 03 04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59747E9A" w14:textId="24E2CA6A" w:rsidR="00101585" w:rsidRDefault="00101585" w:rsidP="0010158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Times New Roman" w:eastAsia="宋体" w:hAnsi="Times New Roman" w:hint="eastAsia"/>
          <w:sz w:val="24"/>
          <w:szCs w:val="24"/>
        </w:rPr>
        <w:t>返回：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/>
          <w:sz w:val="24"/>
          <w:szCs w:val="24"/>
        </w:rPr>
        <w:t>F</w:t>
      </w:r>
      <w:r w:rsidR="00063B72">
        <w:rPr>
          <w:rFonts w:ascii="Times New Roman" w:eastAsia="宋体" w:hAnsi="Times New Roman"/>
          <w:sz w:val="24"/>
          <w:szCs w:val="24"/>
        </w:rPr>
        <w:t>3</w:t>
      </w:r>
      <w:r w:rsidRPr="00101585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00 00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2A14D9A5" w14:textId="2D941D0B" w:rsidR="00063B72" w:rsidRDefault="00063B72" w:rsidP="00063B72">
      <w:pPr>
        <w:spacing w:line="360" w:lineRule="auto"/>
        <w:ind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发送：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 w:hint="eastAsia"/>
          <w:sz w:val="24"/>
          <w:szCs w:val="24"/>
        </w:rPr>
        <w:t>F</w:t>
      </w:r>
      <w:r w:rsidRPr="00101585"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4</w:t>
      </w:r>
      <w:r>
        <w:rPr>
          <w:rFonts w:ascii="Times New Roman" w:eastAsia="宋体" w:hAnsi="Times New Roman"/>
          <w:sz w:val="24"/>
          <w:szCs w:val="24"/>
        </w:rPr>
        <w:t>4 01 00 00 00</w:t>
      </w:r>
      <w:r w:rsidRPr="00101585">
        <w:rPr>
          <w:rFonts w:ascii="Times New Roman" w:eastAsia="宋体" w:hAnsi="Times New Roman"/>
          <w:sz w:val="24"/>
          <w:szCs w:val="24"/>
        </w:rPr>
        <w:t xml:space="preserve"> 0</w:t>
      </w:r>
      <w:r>
        <w:rPr>
          <w:rFonts w:ascii="Times New Roman" w:eastAsia="宋体" w:hAnsi="Times New Roman"/>
          <w:sz w:val="24"/>
          <w:szCs w:val="24"/>
        </w:rPr>
        <w:t>0</w:t>
      </w:r>
      <w:r w:rsidRPr="00101585">
        <w:rPr>
          <w:rFonts w:ascii="Times New Roman" w:eastAsia="宋体" w:hAnsi="Times New Roman"/>
          <w:sz w:val="24"/>
          <w:szCs w:val="24"/>
        </w:rPr>
        <w:t xml:space="preserve"> 01 02 03 04 05 06 07 08 09 00 01 02 03 04 05 06 07 08 09 00 01 02 03 04 05 06 07 08 09 00 01 02 03 04 05 06 07 08 09 00 01 02 03 04 05 06 07 08 09 00 01 02 03 04 05 06 07 08 09 00 01 02 03 04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7CEE50CD" w14:textId="77777777" w:rsidR="00063B72" w:rsidRDefault="00063B72" w:rsidP="00063B7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Times New Roman" w:eastAsia="宋体" w:hAnsi="Times New Roman" w:hint="eastAsia"/>
          <w:sz w:val="24"/>
          <w:szCs w:val="24"/>
        </w:rPr>
        <w:t>返回：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/>
          <w:sz w:val="24"/>
          <w:szCs w:val="24"/>
        </w:rPr>
        <w:t>F3</w:t>
      </w:r>
      <w:r w:rsidRPr="00101585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00 00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262B065D" w14:textId="17774117" w:rsidR="00063B72" w:rsidRDefault="00063B72" w:rsidP="00063B72">
      <w:pPr>
        <w:spacing w:line="360" w:lineRule="auto"/>
        <w:ind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发送：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 w:hint="eastAsia"/>
          <w:sz w:val="24"/>
          <w:szCs w:val="24"/>
        </w:rPr>
        <w:t>F</w:t>
      </w:r>
      <w:r w:rsidRPr="00101585"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4</w:t>
      </w:r>
      <w:r>
        <w:rPr>
          <w:rFonts w:ascii="Times New Roman" w:eastAsia="宋体" w:hAnsi="Times New Roman"/>
          <w:sz w:val="24"/>
          <w:szCs w:val="24"/>
        </w:rPr>
        <w:t>4 02 00 00 00</w:t>
      </w:r>
      <w:r w:rsidRPr="00101585">
        <w:rPr>
          <w:rFonts w:ascii="Times New Roman" w:eastAsia="宋体" w:hAnsi="Times New Roman"/>
          <w:sz w:val="24"/>
          <w:szCs w:val="24"/>
        </w:rPr>
        <w:t xml:space="preserve"> 0</w:t>
      </w:r>
      <w:r>
        <w:rPr>
          <w:rFonts w:ascii="Times New Roman" w:eastAsia="宋体" w:hAnsi="Times New Roman"/>
          <w:sz w:val="24"/>
          <w:szCs w:val="24"/>
        </w:rPr>
        <w:t>0</w:t>
      </w:r>
      <w:r w:rsidRPr="00101585">
        <w:rPr>
          <w:rFonts w:ascii="Times New Roman" w:eastAsia="宋体" w:hAnsi="Times New Roman"/>
          <w:sz w:val="24"/>
          <w:szCs w:val="24"/>
        </w:rPr>
        <w:t xml:space="preserve"> 01 02 03 04 05 06 07 08 09 00 01 02 03 04 05 06 07 08 09 00 01 02 03 04 05 06 07 08 09 00 01 02 03 04 05 06 07 08 09 00 01 02 03 04 05 06 07 08 09 00 01 02 03 04 05 06 07 08 09 00 01 02 03 04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5B9FEFAE" w14:textId="77777777" w:rsidR="00063B72" w:rsidRDefault="00063B72" w:rsidP="00063B7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Times New Roman" w:eastAsia="宋体" w:hAnsi="Times New Roman" w:hint="eastAsia"/>
          <w:sz w:val="24"/>
          <w:szCs w:val="24"/>
        </w:rPr>
        <w:t>返回：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/>
          <w:sz w:val="24"/>
          <w:szCs w:val="24"/>
        </w:rPr>
        <w:t>F3</w:t>
      </w:r>
      <w:r w:rsidRPr="00101585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00 00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4B548230" w14:textId="1015BD79" w:rsidR="00101585" w:rsidRDefault="00063B72" w:rsidP="0010158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……</w:t>
      </w:r>
    </w:p>
    <w:p w14:paraId="1C1B7B3D" w14:textId="3B94ED78" w:rsidR="00063B72" w:rsidRDefault="00063B72" w:rsidP="00063B72">
      <w:pPr>
        <w:pStyle w:val="af1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固件更新指令</w:t>
      </w:r>
    </w:p>
    <w:p w14:paraId="655382D0" w14:textId="0B027A6E" w:rsidR="00063B72" w:rsidRDefault="00063B72" w:rsidP="00063B72">
      <w:pPr>
        <w:spacing w:line="360" w:lineRule="auto"/>
        <w:ind w:firstLine="36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发送：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 w:hint="eastAsia"/>
          <w:sz w:val="24"/>
          <w:szCs w:val="24"/>
        </w:rPr>
        <w:t>F</w:t>
      </w:r>
      <w:r>
        <w:rPr>
          <w:rFonts w:ascii="Times New Roman" w:eastAsia="宋体" w:hAnsi="Times New Roman"/>
          <w:sz w:val="24"/>
          <w:szCs w:val="24"/>
        </w:rPr>
        <w:t>8</w:t>
      </w:r>
      <w:r w:rsidRPr="00101585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</w:t>
      </w:r>
      <w:r>
        <w:rPr>
          <w:rFonts w:ascii="Times New Roman" w:eastAsia="宋体" w:hAnsi="Times New Roman"/>
          <w:sz w:val="24"/>
          <w:szCs w:val="24"/>
        </w:rPr>
        <w:t>0</w:t>
      </w:r>
      <w:r w:rsidRPr="00101585">
        <w:rPr>
          <w:rFonts w:ascii="Times New Roman" w:eastAsia="宋体" w:hAnsi="Times New Roman"/>
          <w:sz w:val="24"/>
          <w:szCs w:val="24"/>
        </w:rPr>
        <w:t xml:space="preserve"> 00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101585">
        <w:rPr>
          <w:rFonts w:ascii="Times New Roman" w:eastAsia="宋体" w:hAnsi="Times New Roman"/>
          <w:sz w:val="24"/>
          <w:szCs w:val="24"/>
        </w:rPr>
        <w:t xml:space="preserve">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4FCE537B" w14:textId="16FE51FC" w:rsidR="00063B72" w:rsidRDefault="00063B72" w:rsidP="00063B7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Times New Roman" w:eastAsia="宋体" w:hAnsi="Times New Roman" w:hint="eastAsia"/>
          <w:sz w:val="24"/>
          <w:szCs w:val="24"/>
        </w:rPr>
        <w:t>返回：</w:t>
      </w:r>
      <w:r w:rsidRPr="00101585">
        <w:rPr>
          <w:rFonts w:ascii="Times New Roman" w:eastAsia="宋体" w:hAnsi="Times New Roman"/>
          <w:sz w:val="24"/>
          <w:szCs w:val="24"/>
        </w:rPr>
        <w:t xml:space="preserve">55 55 00 00 </w:t>
      </w:r>
      <w:r>
        <w:rPr>
          <w:rFonts w:ascii="Times New Roman" w:eastAsia="宋体" w:hAnsi="Times New Roman"/>
          <w:sz w:val="24"/>
          <w:szCs w:val="24"/>
        </w:rPr>
        <w:t>F8</w:t>
      </w:r>
      <w:r w:rsidRPr="00101585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00</w:t>
      </w:r>
      <w:r w:rsidRPr="00101585">
        <w:rPr>
          <w:rFonts w:ascii="Times New Roman" w:eastAsia="宋体" w:hAnsi="Times New Roman"/>
          <w:sz w:val="24"/>
          <w:szCs w:val="24"/>
        </w:rPr>
        <w:t xml:space="preserve"> 00 00 FF AA </w:t>
      </w:r>
      <w:proofErr w:type="spellStart"/>
      <w:r w:rsidRPr="00101585">
        <w:rPr>
          <w:rFonts w:ascii="Times New Roman" w:eastAsia="宋体" w:hAnsi="Times New Roman"/>
          <w:sz w:val="24"/>
          <w:szCs w:val="24"/>
        </w:rPr>
        <w:t>AA</w:t>
      </w:r>
      <w:proofErr w:type="spellEnd"/>
    </w:p>
    <w:p w14:paraId="091E9369" w14:textId="77777777" w:rsidR="00063B72" w:rsidRPr="00063B72" w:rsidRDefault="00063B72" w:rsidP="0010158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063B72" w:rsidRPr="00063B72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566EB" w14:textId="77777777" w:rsidR="00805F0C" w:rsidRDefault="00805F0C">
      <w:r>
        <w:separator/>
      </w:r>
    </w:p>
  </w:endnote>
  <w:endnote w:type="continuationSeparator" w:id="0">
    <w:p w14:paraId="36DFC8EE" w14:textId="77777777" w:rsidR="00805F0C" w:rsidRDefault="0080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B7C9" w14:textId="7C0EAFBD" w:rsidR="003E7089" w:rsidRDefault="00E7168B">
    <w:pPr>
      <w:pStyle w:val="aa"/>
      <w:pBdr>
        <w:top w:val="single" w:sz="18" w:space="1" w:color="auto"/>
      </w:pBdr>
      <w:tabs>
        <w:tab w:val="clear" w:pos="4153"/>
        <w:tab w:val="clear" w:pos="8306"/>
        <w:tab w:val="left" w:pos="3629"/>
      </w:tabs>
      <w:jc w:val="center"/>
      <w:rPr>
        <w:rFonts w:ascii="华文楷体" w:eastAsia="华文楷体" w:hAnsi="华文楷体"/>
      </w:rPr>
    </w:pPr>
    <w:r>
      <w:rPr>
        <w:rFonts w:ascii="华文楷体" w:eastAsia="华文楷体" w:hAnsi="华文楷体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80DBB7" wp14:editId="2895208E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79DB9C" w14:textId="77777777" w:rsidR="003E7089" w:rsidRDefault="00883578">
                          <w:pPr>
                            <w:pStyle w:val="a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0DBB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6.6pt;margin-top:0;width:4.6pt;height:11pt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" filled="f" stroked="f" strokeweight=".5pt">
              <v:path arrowok="t"/>
              <v:textbox style="mso-fit-shape-to-text:t" inset="0,0,0,0">
                <w:txbxContent>
                  <w:p w14:paraId="6E79DB9C" w14:textId="77777777" w:rsidR="003E7089" w:rsidRDefault="00883578">
                    <w:pPr>
                      <w:pStyle w:val="aa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3578">
      <w:rPr>
        <w:rFonts w:ascii="华文楷体" w:eastAsia="华文楷体" w:hAnsi="华文楷体" w:hint="eastAsia"/>
      </w:rPr>
      <w:t>长沙莫之比智能科技有限公司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E2CB3" w14:textId="77777777" w:rsidR="00805F0C" w:rsidRDefault="00805F0C">
      <w:r>
        <w:separator/>
      </w:r>
    </w:p>
  </w:footnote>
  <w:footnote w:type="continuationSeparator" w:id="0">
    <w:p w14:paraId="4B2A4382" w14:textId="77777777" w:rsidR="00805F0C" w:rsidRDefault="00805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16024" w14:textId="77777777" w:rsidR="003E7089" w:rsidRDefault="00883578">
    <w:pPr>
      <w:pStyle w:val="ab"/>
    </w:pPr>
    <w:r>
      <w:t xml:space="preserve">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5B213" w14:textId="77777777" w:rsidR="003E7089" w:rsidRDefault="00883578">
    <w:pPr>
      <w:pStyle w:val="ab"/>
      <w:pBdr>
        <w:top w:val="none" w:sz="0" w:space="0" w:color="auto"/>
        <w:left w:val="none" w:sz="0" w:space="0" w:color="auto"/>
        <w:bottom w:val="single" w:sz="12" w:space="1" w:color="auto"/>
        <w:right w:val="none" w:sz="0" w:space="0" w:color="auto"/>
      </w:pBdr>
    </w:pPr>
    <w:r>
      <w:t xml:space="preserve">                                                                     </w:t>
    </w:r>
    <w:r>
      <w:rPr>
        <w:noProof/>
      </w:rPr>
      <w:drawing>
        <wp:inline distT="0" distB="0" distL="114300" distR="114300" wp14:anchorId="1FE68902" wp14:editId="6A22CF8A">
          <wp:extent cx="1303020" cy="400050"/>
          <wp:effectExtent l="0" t="0" r="11430" b="0"/>
          <wp:docPr id="8" name="图片 8" descr="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11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02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decimal"/>
      <w:pStyle w:val="1"/>
      <w:suff w:val="space"/>
      <w:lvlText w:val="第%1章"/>
      <w:lvlJc w:val="left"/>
      <w:pPr>
        <w:ind w:left="612" w:hanging="432"/>
      </w:pPr>
      <w:rPr>
        <w:rFonts w:hint="eastAsia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DF42119"/>
    <w:multiLevelType w:val="hybridMultilevel"/>
    <w:tmpl w:val="F31C3A12"/>
    <w:lvl w:ilvl="0" w:tplc="9D32F8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131A9"/>
    <w:multiLevelType w:val="singleLevel"/>
    <w:tmpl w:val="452131A9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499525B0"/>
    <w:multiLevelType w:val="hybridMultilevel"/>
    <w:tmpl w:val="0096B968"/>
    <w:lvl w:ilvl="0" w:tplc="3C7CE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EB0F37"/>
    <w:rsid w:val="00000936"/>
    <w:rsid w:val="00003960"/>
    <w:rsid w:val="00034559"/>
    <w:rsid w:val="000379A2"/>
    <w:rsid w:val="000458B5"/>
    <w:rsid w:val="00063B72"/>
    <w:rsid w:val="00064A05"/>
    <w:rsid w:val="00074AA8"/>
    <w:rsid w:val="000875A7"/>
    <w:rsid w:val="00090481"/>
    <w:rsid w:val="00096DA7"/>
    <w:rsid w:val="000A375C"/>
    <w:rsid w:val="000B329C"/>
    <w:rsid w:val="000B6C20"/>
    <w:rsid w:val="000D155D"/>
    <w:rsid w:val="000E233C"/>
    <w:rsid w:val="00101585"/>
    <w:rsid w:val="00112DB5"/>
    <w:rsid w:val="0012102D"/>
    <w:rsid w:val="001254A2"/>
    <w:rsid w:val="00130DE9"/>
    <w:rsid w:val="00163816"/>
    <w:rsid w:val="00171F0E"/>
    <w:rsid w:val="00177EAD"/>
    <w:rsid w:val="00193711"/>
    <w:rsid w:val="001C73D5"/>
    <w:rsid w:val="002277BE"/>
    <w:rsid w:val="00235188"/>
    <w:rsid w:val="00251510"/>
    <w:rsid w:val="0025191B"/>
    <w:rsid w:val="00257FA1"/>
    <w:rsid w:val="00264FBC"/>
    <w:rsid w:val="00283EF8"/>
    <w:rsid w:val="002908DF"/>
    <w:rsid w:val="002A3EBF"/>
    <w:rsid w:val="002B2B9B"/>
    <w:rsid w:val="002C3A18"/>
    <w:rsid w:val="002C4A38"/>
    <w:rsid w:val="002C5FF3"/>
    <w:rsid w:val="002C606B"/>
    <w:rsid w:val="002D625D"/>
    <w:rsid w:val="002E3E6B"/>
    <w:rsid w:val="002E58DF"/>
    <w:rsid w:val="002F2B4D"/>
    <w:rsid w:val="00300F3A"/>
    <w:rsid w:val="003616B4"/>
    <w:rsid w:val="00373C8B"/>
    <w:rsid w:val="003A577F"/>
    <w:rsid w:val="003C26F4"/>
    <w:rsid w:val="003C7833"/>
    <w:rsid w:val="003C7DBB"/>
    <w:rsid w:val="003D0560"/>
    <w:rsid w:val="003D4C91"/>
    <w:rsid w:val="003E7089"/>
    <w:rsid w:val="003F74DB"/>
    <w:rsid w:val="004028F3"/>
    <w:rsid w:val="00430141"/>
    <w:rsid w:val="00437CEC"/>
    <w:rsid w:val="004607E1"/>
    <w:rsid w:val="0047564A"/>
    <w:rsid w:val="00480800"/>
    <w:rsid w:val="004B5A22"/>
    <w:rsid w:val="004C48DE"/>
    <w:rsid w:val="004D0A9D"/>
    <w:rsid w:val="004D2342"/>
    <w:rsid w:val="004E4B00"/>
    <w:rsid w:val="004F4AE9"/>
    <w:rsid w:val="0052724C"/>
    <w:rsid w:val="0053690B"/>
    <w:rsid w:val="005507AA"/>
    <w:rsid w:val="00591312"/>
    <w:rsid w:val="005A6982"/>
    <w:rsid w:val="005B4295"/>
    <w:rsid w:val="005B7A89"/>
    <w:rsid w:val="005D46E0"/>
    <w:rsid w:val="005F2CEE"/>
    <w:rsid w:val="005F2D1F"/>
    <w:rsid w:val="005F64AB"/>
    <w:rsid w:val="00603535"/>
    <w:rsid w:val="006252AB"/>
    <w:rsid w:val="006306AB"/>
    <w:rsid w:val="006660EA"/>
    <w:rsid w:val="00677B96"/>
    <w:rsid w:val="0068520B"/>
    <w:rsid w:val="006B0A5C"/>
    <w:rsid w:val="006B1904"/>
    <w:rsid w:val="006B419C"/>
    <w:rsid w:val="006E409C"/>
    <w:rsid w:val="006E7DE4"/>
    <w:rsid w:val="007114EE"/>
    <w:rsid w:val="00722E42"/>
    <w:rsid w:val="00731465"/>
    <w:rsid w:val="00732381"/>
    <w:rsid w:val="0075006C"/>
    <w:rsid w:val="0076231B"/>
    <w:rsid w:val="00771E78"/>
    <w:rsid w:val="00773F5A"/>
    <w:rsid w:val="0079491E"/>
    <w:rsid w:val="007B2633"/>
    <w:rsid w:val="007B67AC"/>
    <w:rsid w:val="007D2923"/>
    <w:rsid w:val="007D3D68"/>
    <w:rsid w:val="007E3F4E"/>
    <w:rsid w:val="007E7483"/>
    <w:rsid w:val="007F7613"/>
    <w:rsid w:val="00805F0C"/>
    <w:rsid w:val="008427EB"/>
    <w:rsid w:val="0084394C"/>
    <w:rsid w:val="00881F77"/>
    <w:rsid w:val="00883578"/>
    <w:rsid w:val="0088665C"/>
    <w:rsid w:val="008919DA"/>
    <w:rsid w:val="008A4198"/>
    <w:rsid w:val="008B41AC"/>
    <w:rsid w:val="008B6CEC"/>
    <w:rsid w:val="008B79B8"/>
    <w:rsid w:val="0094119C"/>
    <w:rsid w:val="00944BF8"/>
    <w:rsid w:val="00951CFE"/>
    <w:rsid w:val="00957BFC"/>
    <w:rsid w:val="00960416"/>
    <w:rsid w:val="00983727"/>
    <w:rsid w:val="009B4C7B"/>
    <w:rsid w:val="009E070C"/>
    <w:rsid w:val="009E1A7D"/>
    <w:rsid w:val="009F2703"/>
    <w:rsid w:val="00A1381F"/>
    <w:rsid w:val="00A25956"/>
    <w:rsid w:val="00A4058D"/>
    <w:rsid w:val="00A462F4"/>
    <w:rsid w:val="00A774D4"/>
    <w:rsid w:val="00A77F94"/>
    <w:rsid w:val="00A86373"/>
    <w:rsid w:val="00A868FE"/>
    <w:rsid w:val="00AA2CD5"/>
    <w:rsid w:val="00AC608C"/>
    <w:rsid w:val="00AD16DB"/>
    <w:rsid w:val="00AE46D0"/>
    <w:rsid w:val="00AE6188"/>
    <w:rsid w:val="00B56FE8"/>
    <w:rsid w:val="00B7789C"/>
    <w:rsid w:val="00B86F20"/>
    <w:rsid w:val="00B936DF"/>
    <w:rsid w:val="00BC4E62"/>
    <w:rsid w:val="00BE19B2"/>
    <w:rsid w:val="00BF2F0C"/>
    <w:rsid w:val="00C07922"/>
    <w:rsid w:val="00C25B95"/>
    <w:rsid w:val="00C272F2"/>
    <w:rsid w:val="00C735F7"/>
    <w:rsid w:val="00C85372"/>
    <w:rsid w:val="00C9497A"/>
    <w:rsid w:val="00C958DC"/>
    <w:rsid w:val="00C968A6"/>
    <w:rsid w:val="00CA5506"/>
    <w:rsid w:val="00CB46EB"/>
    <w:rsid w:val="00CB545D"/>
    <w:rsid w:val="00CD4332"/>
    <w:rsid w:val="00CE40EE"/>
    <w:rsid w:val="00CE6571"/>
    <w:rsid w:val="00CF4E48"/>
    <w:rsid w:val="00D22225"/>
    <w:rsid w:val="00D26999"/>
    <w:rsid w:val="00D3737C"/>
    <w:rsid w:val="00D51AE1"/>
    <w:rsid w:val="00D668D6"/>
    <w:rsid w:val="00D7416B"/>
    <w:rsid w:val="00D80953"/>
    <w:rsid w:val="00DB2D4C"/>
    <w:rsid w:val="00DB5F74"/>
    <w:rsid w:val="00DE5298"/>
    <w:rsid w:val="00DF37F0"/>
    <w:rsid w:val="00E23BD0"/>
    <w:rsid w:val="00E70348"/>
    <w:rsid w:val="00E7168B"/>
    <w:rsid w:val="00E75877"/>
    <w:rsid w:val="00EC5410"/>
    <w:rsid w:val="00ED11FA"/>
    <w:rsid w:val="00EF7E3F"/>
    <w:rsid w:val="00F013D4"/>
    <w:rsid w:val="00F36545"/>
    <w:rsid w:val="00F37024"/>
    <w:rsid w:val="00F40960"/>
    <w:rsid w:val="00F929DD"/>
    <w:rsid w:val="00FB29D4"/>
    <w:rsid w:val="00FD0DB4"/>
    <w:rsid w:val="00FD67D8"/>
    <w:rsid w:val="01062371"/>
    <w:rsid w:val="01077F35"/>
    <w:rsid w:val="012E7319"/>
    <w:rsid w:val="01422547"/>
    <w:rsid w:val="01673C3E"/>
    <w:rsid w:val="016A6B8C"/>
    <w:rsid w:val="01A06AF1"/>
    <w:rsid w:val="01AB09F5"/>
    <w:rsid w:val="01C44AAD"/>
    <w:rsid w:val="01CE7E7A"/>
    <w:rsid w:val="01FB54EE"/>
    <w:rsid w:val="021664B5"/>
    <w:rsid w:val="024904DE"/>
    <w:rsid w:val="02710C9F"/>
    <w:rsid w:val="02932116"/>
    <w:rsid w:val="029D6D2F"/>
    <w:rsid w:val="02A337D2"/>
    <w:rsid w:val="02AA6F67"/>
    <w:rsid w:val="02AB4607"/>
    <w:rsid w:val="02DE5F09"/>
    <w:rsid w:val="030725E9"/>
    <w:rsid w:val="03206BB8"/>
    <w:rsid w:val="032A302C"/>
    <w:rsid w:val="03622D52"/>
    <w:rsid w:val="03721E3F"/>
    <w:rsid w:val="038A6019"/>
    <w:rsid w:val="03BD2E4A"/>
    <w:rsid w:val="03CE24F8"/>
    <w:rsid w:val="047F1C1A"/>
    <w:rsid w:val="048160A3"/>
    <w:rsid w:val="049B6386"/>
    <w:rsid w:val="04B3221C"/>
    <w:rsid w:val="04B366D8"/>
    <w:rsid w:val="04F0340D"/>
    <w:rsid w:val="052F1302"/>
    <w:rsid w:val="05904163"/>
    <w:rsid w:val="05B40D8F"/>
    <w:rsid w:val="05DA40D9"/>
    <w:rsid w:val="05FA5870"/>
    <w:rsid w:val="06383939"/>
    <w:rsid w:val="06527EDD"/>
    <w:rsid w:val="067177E6"/>
    <w:rsid w:val="06792C67"/>
    <w:rsid w:val="06881C54"/>
    <w:rsid w:val="06901C6A"/>
    <w:rsid w:val="069310C6"/>
    <w:rsid w:val="06980B1C"/>
    <w:rsid w:val="06A40944"/>
    <w:rsid w:val="06EC2CC5"/>
    <w:rsid w:val="07204D53"/>
    <w:rsid w:val="079A205A"/>
    <w:rsid w:val="07AB72B5"/>
    <w:rsid w:val="07C644A0"/>
    <w:rsid w:val="07D330CF"/>
    <w:rsid w:val="07ED623D"/>
    <w:rsid w:val="08020495"/>
    <w:rsid w:val="08064A5C"/>
    <w:rsid w:val="08477AA4"/>
    <w:rsid w:val="085819ED"/>
    <w:rsid w:val="0864323B"/>
    <w:rsid w:val="08786513"/>
    <w:rsid w:val="08AC139C"/>
    <w:rsid w:val="08BA69EC"/>
    <w:rsid w:val="08D92DCE"/>
    <w:rsid w:val="08EE0D5D"/>
    <w:rsid w:val="090E7F19"/>
    <w:rsid w:val="091044C0"/>
    <w:rsid w:val="09303606"/>
    <w:rsid w:val="09A81871"/>
    <w:rsid w:val="09C7005D"/>
    <w:rsid w:val="09EF238E"/>
    <w:rsid w:val="0A14475F"/>
    <w:rsid w:val="0A195740"/>
    <w:rsid w:val="0A2A6880"/>
    <w:rsid w:val="0A6717CD"/>
    <w:rsid w:val="0AB759C5"/>
    <w:rsid w:val="0ABB1160"/>
    <w:rsid w:val="0ACC574C"/>
    <w:rsid w:val="0AED002B"/>
    <w:rsid w:val="0AF75085"/>
    <w:rsid w:val="0B5E4848"/>
    <w:rsid w:val="0B803ED3"/>
    <w:rsid w:val="0B9E25DA"/>
    <w:rsid w:val="0BAC379B"/>
    <w:rsid w:val="0BCE518A"/>
    <w:rsid w:val="0BCF2A3B"/>
    <w:rsid w:val="0BD56817"/>
    <w:rsid w:val="0BFA7358"/>
    <w:rsid w:val="0C0F10F3"/>
    <w:rsid w:val="0C11281D"/>
    <w:rsid w:val="0C6538EC"/>
    <w:rsid w:val="0C873E6E"/>
    <w:rsid w:val="0CF03738"/>
    <w:rsid w:val="0D522E31"/>
    <w:rsid w:val="0D866A5A"/>
    <w:rsid w:val="0D901D76"/>
    <w:rsid w:val="0DA846DE"/>
    <w:rsid w:val="0DF956C2"/>
    <w:rsid w:val="0E185004"/>
    <w:rsid w:val="0E203479"/>
    <w:rsid w:val="0E4A241C"/>
    <w:rsid w:val="0E922E1D"/>
    <w:rsid w:val="0EE9761F"/>
    <w:rsid w:val="0F026C62"/>
    <w:rsid w:val="0F3868E5"/>
    <w:rsid w:val="0FED75AC"/>
    <w:rsid w:val="10805830"/>
    <w:rsid w:val="108E6C50"/>
    <w:rsid w:val="10A75D49"/>
    <w:rsid w:val="10B672E7"/>
    <w:rsid w:val="10BA51B1"/>
    <w:rsid w:val="10D4021D"/>
    <w:rsid w:val="10FA3B16"/>
    <w:rsid w:val="10FC29B4"/>
    <w:rsid w:val="11106CD2"/>
    <w:rsid w:val="11541BC1"/>
    <w:rsid w:val="11574912"/>
    <w:rsid w:val="119309A0"/>
    <w:rsid w:val="119749B4"/>
    <w:rsid w:val="119E1DFD"/>
    <w:rsid w:val="11AA1EF2"/>
    <w:rsid w:val="11B03992"/>
    <w:rsid w:val="11DC75D5"/>
    <w:rsid w:val="120816EC"/>
    <w:rsid w:val="120D4D81"/>
    <w:rsid w:val="124410DA"/>
    <w:rsid w:val="125079F2"/>
    <w:rsid w:val="12A346A2"/>
    <w:rsid w:val="12E66BCF"/>
    <w:rsid w:val="12F425A3"/>
    <w:rsid w:val="132A4649"/>
    <w:rsid w:val="13574345"/>
    <w:rsid w:val="135B150E"/>
    <w:rsid w:val="137B2F5D"/>
    <w:rsid w:val="13937B8F"/>
    <w:rsid w:val="13A476A3"/>
    <w:rsid w:val="13CF1023"/>
    <w:rsid w:val="140762F4"/>
    <w:rsid w:val="141477FF"/>
    <w:rsid w:val="14214576"/>
    <w:rsid w:val="142C1263"/>
    <w:rsid w:val="14313BDA"/>
    <w:rsid w:val="14676FB5"/>
    <w:rsid w:val="14B14EBA"/>
    <w:rsid w:val="14C16271"/>
    <w:rsid w:val="14C20819"/>
    <w:rsid w:val="14D20E62"/>
    <w:rsid w:val="14E3495D"/>
    <w:rsid w:val="151C3C1E"/>
    <w:rsid w:val="1526241A"/>
    <w:rsid w:val="152B20C7"/>
    <w:rsid w:val="153B5C16"/>
    <w:rsid w:val="157466E3"/>
    <w:rsid w:val="15893DF3"/>
    <w:rsid w:val="15A87304"/>
    <w:rsid w:val="15B21DBB"/>
    <w:rsid w:val="15B9265A"/>
    <w:rsid w:val="15BA2BE2"/>
    <w:rsid w:val="15DB0B5A"/>
    <w:rsid w:val="16122A0F"/>
    <w:rsid w:val="162E6BDF"/>
    <w:rsid w:val="163760FE"/>
    <w:rsid w:val="166466CE"/>
    <w:rsid w:val="16896779"/>
    <w:rsid w:val="16AC7F6F"/>
    <w:rsid w:val="16AE7E3B"/>
    <w:rsid w:val="173009AA"/>
    <w:rsid w:val="17393B2B"/>
    <w:rsid w:val="173C5CD6"/>
    <w:rsid w:val="17450967"/>
    <w:rsid w:val="1774670F"/>
    <w:rsid w:val="17967B0D"/>
    <w:rsid w:val="17CD5665"/>
    <w:rsid w:val="17F54EB7"/>
    <w:rsid w:val="1812110F"/>
    <w:rsid w:val="1822333A"/>
    <w:rsid w:val="18677C65"/>
    <w:rsid w:val="18781166"/>
    <w:rsid w:val="187B52C3"/>
    <w:rsid w:val="189A70AD"/>
    <w:rsid w:val="18DF7119"/>
    <w:rsid w:val="190F20FF"/>
    <w:rsid w:val="19135ECD"/>
    <w:rsid w:val="19375A0A"/>
    <w:rsid w:val="19377C74"/>
    <w:rsid w:val="194049C1"/>
    <w:rsid w:val="197D41F8"/>
    <w:rsid w:val="19860016"/>
    <w:rsid w:val="19953F88"/>
    <w:rsid w:val="19AF2605"/>
    <w:rsid w:val="19BD37D3"/>
    <w:rsid w:val="19C802C2"/>
    <w:rsid w:val="19CF249E"/>
    <w:rsid w:val="1A4E1FEA"/>
    <w:rsid w:val="1A616875"/>
    <w:rsid w:val="1A623783"/>
    <w:rsid w:val="1A811437"/>
    <w:rsid w:val="1AD605DB"/>
    <w:rsid w:val="1B3D06F8"/>
    <w:rsid w:val="1B811BBD"/>
    <w:rsid w:val="1BAF096D"/>
    <w:rsid w:val="1BB74E7A"/>
    <w:rsid w:val="1BCA4D3D"/>
    <w:rsid w:val="1C367AD7"/>
    <w:rsid w:val="1C3B3B03"/>
    <w:rsid w:val="1C8626C0"/>
    <w:rsid w:val="1C886669"/>
    <w:rsid w:val="1C960A71"/>
    <w:rsid w:val="1CA4359B"/>
    <w:rsid w:val="1CBC686E"/>
    <w:rsid w:val="1CC2594D"/>
    <w:rsid w:val="1CCA7881"/>
    <w:rsid w:val="1CD33D7A"/>
    <w:rsid w:val="1CE85124"/>
    <w:rsid w:val="1D137965"/>
    <w:rsid w:val="1D1509A1"/>
    <w:rsid w:val="1D151C88"/>
    <w:rsid w:val="1D5D05E0"/>
    <w:rsid w:val="1D92799B"/>
    <w:rsid w:val="1DA4712C"/>
    <w:rsid w:val="1DB045B4"/>
    <w:rsid w:val="1DBE2C33"/>
    <w:rsid w:val="1E4343F0"/>
    <w:rsid w:val="1EB220EC"/>
    <w:rsid w:val="1ED0764B"/>
    <w:rsid w:val="1EE50BF5"/>
    <w:rsid w:val="1F0875A7"/>
    <w:rsid w:val="1F5C4684"/>
    <w:rsid w:val="1F9640E3"/>
    <w:rsid w:val="1FB34E35"/>
    <w:rsid w:val="1FDA6113"/>
    <w:rsid w:val="1FEF438C"/>
    <w:rsid w:val="1FFC4410"/>
    <w:rsid w:val="2062629B"/>
    <w:rsid w:val="208303C7"/>
    <w:rsid w:val="20865002"/>
    <w:rsid w:val="20964C5A"/>
    <w:rsid w:val="209907A6"/>
    <w:rsid w:val="20B66930"/>
    <w:rsid w:val="20EA0B01"/>
    <w:rsid w:val="21120BAF"/>
    <w:rsid w:val="21174344"/>
    <w:rsid w:val="212F7AE5"/>
    <w:rsid w:val="21741ADB"/>
    <w:rsid w:val="21B94FD1"/>
    <w:rsid w:val="22717218"/>
    <w:rsid w:val="227F4144"/>
    <w:rsid w:val="22971274"/>
    <w:rsid w:val="22BC1306"/>
    <w:rsid w:val="22D66B53"/>
    <w:rsid w:val="22E968DF"/>
    <w:rsid w:val="23162227"/>
    <w:rsid w:val="23272887"/>
    <w:rsid w:val="23317BDF"/>
    <w:rsid w:val="233E76F5"/>
    <w:rsid w:val="234078B2"/>
    <w:rsid w:val="23646091"/>
    <w:rsid w:val="2398264D"/>
    <w:rsid w:val="23D35FEF"/>
    <w:rsid w:val="23FE5620"/>
    <w:rsid w:val="23FF0220"/>
    <w:rsid w:val="240C6332"/>
    <w:rsid w:val="2423563B"/>
    <w:rsid w:val="243D6C6D"/>
    <w:rsid w:val="24695EAE"/>
    <w:rsid w:val="247374BF"/>
    <w:rsid w:val="24BB55D6"/>
    <w:rsid w:val="24DC19F8"/>
    <w:rsid w:val="24DF6896"/>
    <w:rsid w:val="25592C4A"/>
    <w:rsid w:val="25B07A8A"/>
    <w:rsid w:val="25FA043E"/>
    <w:rsid w:val="25FC6B62"/>
    <w:rsid w:val="26197956"/>
    <w:rsid w:val="261C6385"/>
    <w:rsid w:val="26343F45"/>
    <w:rsid w:val="26400451"/>
    <w:rsid w:val="26421622"/>
    <w:rsid w:val="26C56B4A"/>
    <w:rsid w:val="26F52A1E"/>
    <w:rsid w:val="27042F28"/>
    <w:rsid w:val="27414FF9"/>
    <w:rsid w:val="275637D4"/>
    <w:rsid w:val="27713103"/>
    <w:rsid w:val="278C606B"/>
    <w:rsid w:val="27904DE6"/>
    <w:rsid w:val="27C309F2"/>
    <w:rsid w:val="283B4668"/>
    <w:rsid w:val="284F7FD3"/>
    <w:rsid w:val="285455A1"/>
    <w:rsid w:val="28580D29"/>
    <w:rsid w:val="286864AE"/>
    <w:rsid w:val="287408EE"/>
    <w:rsid w:val="28784F65"/>
    <w:rsid w:val="28C2365B"/>
    <w:rsid w:val="292926FC"/>
    <w:rsid w:val="29501D91"/>
    <w:rsid w:val="29A427C6"/>
    <w:rsid w:val="29C14099"/>
    <w:rsid w:val="29DA2370"/>
    <w:rsid w:val="29F01375"/>
    <w:rsid w:val="29FC2855"/>
    <w:rsid w:val="2A0128EF"/>
    <w:rsid w:val="2A0D619A"/>
    <w:rsid w:val="2A2D68C4"/>
    <w:rsid w:val="2A4F7B0E"/>
    <w:rsid w:val="2A5F58EA"/>
    <w:rsid w:val="2A667311"/>
    <w:rsid w:val="2A684672"/>
    <w:rsid w:val="2A6D1B98"/>
    <w:rsid w:val="2A7660F4"/>
    <w:rsid w:val="2AB70D54"/>
    <w:rsid w:val="2AD373E8"/>
    <w:rsid w:val="2B5A0AEE"/>
    <w:rsid w:val="2B9128DC"/>
    <w:rsid w:val="2C32365C"/>
    <w:rsid w:val="2C3D6663"/>
    <w:rsid w:val="2C862734"/>
    <w:rsid w:val="2C896604"/>
    <w:rsid w:val="2CAE0300"/>
    <w:rsid w:val="2CC159B7"/>
    <w:rsid w:val="2CC47924"/>
    <w:rsid w:val="2CF673BE"/>
    <w:rsid w:val="2D1550E8"/>
    <w:rsid w:val="2D2924D0"/>
    <w:rsid w:val="2D315DEB"/>
    <w:rsid w:val="2D915304"/>
    <w:rsid w:val="2DA5652A"/>
    <w:rsid w:val="2DF02D85"/>
    <w:rsid w:val="2DF9410F"/>
    <w:rsid w:val="2E185C7C"/>
    <w:rsid w:val="2E250CDC"/>
    <w:rsid w:val="2E323BD4"/>
    <w:rsid w:val="2E5D717E"/>
    <w:rsid w:val="2E7A1AE6"/>
    <w:rsid w:val="2EB91F98"/>
    <w:rsid w:val="2EC67B2E"/>
    <w:rsid w:val="2EEB7216"/>
    <w:rsid w:val="2EED1C91"/>
    <w:rsid w:val="2EF1551B"/>
    <w:rsid w:val="2EFF0390"/>
    <w:rsid w:val="2F3F71CF"/>
    <w:rsid w:val="2F9143AC"/>
    <w:rsid w:val="2FB46B45"/>
    <w:rsid w:val="2FB97EE3"/>
    <w:rsid w:val="2FF37AB9"/>
    <w:rsid w:val="300D4220"/>
    <w:rsid w:val="30243EB1"/>
    <w:rsid w:val="30346DDE"/>
    <w:rsid w:val="304138A9"/>
    <w:rsid w:val="30D11AFF"/>
    <w:rsid w:val="30D71DA3"/>
    <w:rsid w:val="30FF2813"/>
    <w:rsid w:val="31142FF0"/>
    <w:rsid w:val="31434DA7"/>
    <w:rsid w:val="31475A14"/>
    <w:rsid w:val="315C5D97"/>
    <w:rsid w:val="318342D8"/>
    <w:rsid w:val="32634E1A"/>
    <w:rsid w:val="32B346ED"/>
    <w:rsid w:val="32C420A6"/>
    <w:rsid w:val="32ED1825"/>
    <w:rsid w:val="334801E8"/>
    <w:rsid w:val="335726C4"/>
    <w:rsid w:val="336B0399"/>
    <w:rsid w:val="337E313F"/>
    <w:rsid w:val="33897DF1"/>
    <w:rsid w:val="34241401"/>
    <w:rsid w:val="343D46D9"/>
    <w:rsid w:val="34426905"/>
    <w:rsid w:val="345C2D91"/>
    <w:rsid w:val="349B4D3B"/>
    <w:rsid w:val="34FF2E1F"/>
    <w:rsid w:val="351D5EC4"/>
    <w:rsid w:val="35995980"/>
    <w:rsid w:val="35ED07DA"/>
    <w:rsid w:val="35EF6468"/>
    <w:rsid w:val="36176242"/>
    <w:rsid w:val="361F64AA"/>
    <w:rsid w:val="36493884"/>
    <w:rsid w:val="36A45694"/>
    <w:rsid w:val="36B7497D"/>
    <w:rsid w:val="36E12F9F"/>
    <w:rsid w:val="36E53EF8"/>
    <w:rsid w:val="370C67CC"/>
    <w:rsid w:val="374E6C15"/>
    <w:rsid w:val="38160D2C"/>
    <w:rsid w:val="38361C35"/>
    <w:rsid w:val="384B629A"/>
    <w:rsid w:val="385539BD"/>
    <w:rsid w:val="38994234"/>
    <w:rsid w:val="392B40D4"/>
    <w:rsid w:val="396B5DE1"/>
    <w:rsid w:val="396E2632"/>
    <w:rsid w:val="3988498A"/>
    <w:rsid w:val="39940469"/>
    <w:rsid w:val="39DB005F"/>
    <w:rsid w:val="39DD776E"/>
    <w:rsid w:val="39E354FC"/>
    <w:rsid w:val="3A1E2D62"/>
    <w:rsid w:val="3A3D27C8"/>
    <w:rsid w:val="3A5F3A37"/>
    <w:rsid w:val="3A726DB2"/>
    <w:rsid w:val="3AA02302"/>
    <w:rsid w:val="3AA1088B"/>
    <w:rsid w:val="3AE33D61"/>
    <w:rsid w:val="3AE96727"/>
    <w:rsid w:val="3AEF5B48"/>
    <w:rsid w:val="3B0A29B7"/>
    <w:rsid w:val="3B1C2B37"/>
    <w:rsid w:val="3B2447B8"/>
    <w:rsid w:val="3BA86001"/>
    <w:rsid w:val="3BC85C08"/>
    <w:rsid w:val="3C271556"/>
    <w:rsid w:val="3C8773D8"/>
    <w:rsid w:val="3C983993"/>
    <w:rsid w:val="3CB32483"/>
    <w:rsid w:val="3CE815BB"/>
    <w:rsid w:val="3D124B09"/>
    <w:rsid w:val="3D327A46"/>
    <w:rsid w:val="3D435540"/>
    <w:rsid w:val="3D6E77A5"/>
    <w:rsid w:val="3D76694B"/>
    <w:rsid w:val="3DBF41CB"/>
    <w:rsid w:val="3DC013AD"/>
    <w:rsid w:val="3DCC5C86"/>
    <w:rsid w:val="3DF02823"/>
    <w:rsid w:val="3E29223F"/>
    <w:rsid w:val="3E572388"/>
    <w:rsid w:val="3E726F03"/>
    <w:rsid w:val="3E8C2385"/>
    <w:rsid w:val="3F35671F"/>
    <w:rsid w:val="3F3E2BE9"/>
    <w:rsid w:val="3F7607A7"/>
    <w:rsid w:val="3F9D5484"/>
    <w:rsid w:val="3FAA0B37"/>
    <w:rsid w:val="3FB279B1"/>
    <w:rsid w:val="3FC75843"/>
    <w:rsid w:val="40127444"/>
    <w:rsid w:val="403F4BD9"/>
    <w:rsid w:val="40957183"/>
    <w:rsid w:val="40E21719"/>
    <w:rsid w:val="40F2674A"/>
    <w:rsid w:val="41072898"/>
    <w:rsid w:val="412A2C7F"/>
    <w:rsid w:val="413F0EA5"/>
    <w:rsid w:val="41546DCF"/>
    <w:rsid w:val="418828FF"/>
    <w:rsid w:val="4195439C"/>
    <w:rsid w:val="41D87379"/>
    <w:rsid w:val="41D92675"/>
    <w:rsid w:val="41FC4E94"/>
    <w:rsid w:val="42550130"/>
    <w:rsid w:val="427D7D1E"/>
    <w:rsid w:val="429053D8"/>
    <w:rsid w:val="42BD5897"/>
    <w:rsid w:val="42DC79C8"/>
    <w:rsid w:val="42FF78E9"/>
    <w:rsid w:val="43123392"/>
    <w:rsid w:val="43560F3F"/>
    <w:rsid w:val="435B2B99"/>
    <w:rsid w:val="43646810"/>
    <w:rsid w:val="4375773F"/>
    <w:rsid w:val="4384062B"/>
    <w:rsid w:val="43E26593"/>
    <w:rsid w:val="440B27DD"/>
    <w:rsid w:val="441369B4"/>
    <w:rsid w:val="443332DF"/>
    <w:rsid w:val="44476514"/>
    <w:rsid w:val="444B2742"/>
    <w:rsid w:val="44904D94"/>
    <w:rsid w:val="449D6461"/>
    <w:rsid w:val="44B20812"/>
    <w:rsid w:val="44D12379"/>
    <w:rsid w:val="44DE2F62"/>
    <w:rsid w:val="451F0B35"/>
    <w:rsid w:val="456B604E"/>
    <w:rsid w:val="456C5936"/>
    <w:rsid w:val="458B2553"/>
    <w:rsid w:val="459C3EC4"/>
    <w:rsid w:val="45A337F9"/>
    <w:rsid w:val="45D715A6"/>
    <w:rsid w:val="45EF45F1"/>
    <w:rsid w:val="45FB687C"/>
    <w:rsid w:val="46160EA5"/>
    <w:rsid w:val="463C38F0"/>
    <w:rsid w:val="465271F3"/>
    <w:rsid w:val="465A41A3"/>
    <w:rsid w:val="465E1944"/>
    <w:rsid w:val="4691484D"/>
    <w:rsid w:val="46E70405"/>
    <w:rsid w:val="47067812"/>
    <w:rsid w:val="47580E1D"/>
    <w:rsid w:val="475B4AE7"/>
    <w:rsid w:val="47606483"/>
    <w:rsid w:val="4771085A"/>
    <w:rsid w:val="478563A8"/>
    <w:rsid w:val="478E0475"/>
    <w:rsid w:val="47DD4225"/>
    <w:rsid w:val="48025EC1"/>
    <w:rsid w:val="4805414C"/>
    <w:rsid w:val="48094225"/>
    <w:rsid w:val="482D5A05"/>
    <w:rsid w:val="485C7348"/>
    <w:rsid w:val="48FE2866"/>
    <w:rsid w:val="492542C8"/>
    <w:rsid w:val="495D1C94"/>
    <w:rsid w:val="49AF1DF4"/>
    <w:rsid w:val="49C90278"/>
    <w:rsid w:val="49D56304"/>
    <w:rsid w:val="49E1160F"/>
    <w:rsid w:val="4A8B1F54"/>
    <w:rsid w:val="4AB10CFD"/>
    <w:rsid w:val="4B0B49F3"/>
    <w:rsid w:val="4B124DDD"/>
    <w:rsid w:val="4B272820"/>
    <w:rsid w:val="4B427222"/>
    <w:rsid w:val="4B541A38"/>
    <w:rsid w:val="4B68003D"/>
    <w:rsid w:val="4BB6074A"/>
    <w:rsid w:val="4BB7234D"/>
    <w:rsid w:val="4BD2280E"/>
    <w:rsid w:val="4C2962F7"/>
    <w:rsid w:val="4C477C40"/>
    <w:rsid w:val="4C8C296F"/>
    <w:rsid w:val="4C92293C"/>
    <w:rsid w:val="4CEF3E98"/>
    <w:rsid w:val="4D030594"/>
    <w:rsid w:val="4D17579F"/>
    <w:rsid w:val="4D454A0D"/>
    <w:rsid w:val="4D477ACD"/>
    <w:rsid w:val="4D59120F"/>
    <w:rsid w:val="4D6366EA"/>
    <w:rsid w:val="4D7D4B21"/>
    <w:rsid w:val="4D827281"/>
    <w:rsid w:val="4DCD2299"/>
    <w:rsid w:val="4E017C1A"/>
    <w:rsid w:val="4E1305EC"/>
    <w:rsid w:val="4E825079"/>
    <w:rsid w:val="4EA5452E"/>
    <w:rsid w:val="4EA7070E"/>
    <w:rsid w:val="4EB47A5B"/>
    <w:rsid w:val="4EC43451"/>
    <w:rsid w:val="4ED70D32"/>
    <w:rsid w:val="4EFC734C"/>
    <w:rsid w:val="4F386FC0"/>
    <w:rsid w:val="4F6F7644"/>
    <w:rsid w:val="4F7043B3"/>
    <w:rsid w:val="4FB26ECB"/>
    <w:rsid w:val="4FC11556"/>
    <w:rsid w:val="4FC566AD"/>
    <w:rsid w:val="4FEE4DC1"/>
    <w:rsid w:val="50083FAE"/>
    <w:rsid w:val="503D40D2"/>
    <w:rsid w:val="508E0BB8"/>
    <w:rsid w:val="50D3206A"/>
    <w:rsid w:val="50E55FFB"/>
    <w:rsid w:val="50F034FB"/>
    <w:rsid w:val="510B0798"/>
    <w:rsid w:val="51122FFA"/>
    <w:rsid w:val="51240DC0"/>
    <w:rsid w:val="514038B4"/>
    <w:rsid w:val="515538D3"/>
    <w:rsid w:val="51574169"/>
    <w:rsid w:val="51632863"/>
    <w:rsid w:val="518509AD"/>
    <w:rsid w:val="51EA3769"/>
    <w:rsid w:val="51F250D0"/>
    <w:rsid w:val="52372E3D"/>
    <w:rsid w:val="52805C7D"/>
    <w:rsid w:val="528E0597"/>
    <w:rsid w:val="529C709E"/>
    <w:rsid w:val="52B31867"/>
    <w:rsid w:val="52FE64B9"/>
    <w:rsid w:val="53143AFA"/>
    <w:rsid w:val="533116C2"/>
    <w:rsid w:val="533E3DDA"/>
    <w:rsid w:val="53670321"/>
    <w:rsid w:val="53952176"/>
    <w:rsid w:val="539A1F50"/>
    <w:rsid w:val="539C49F6"/>
    <w:rsid w:val="53B46C98"/>
    <w:rsid w:val="53D35BE3"/>
    <w:rsid w:val="53D84EC3"/>
    <w:rsid w:val="53E550BA"/>
    <w:rsid w:val="53EB0F37"/>
    <w:rsid w:val="53EB5923"/>
    <w:rsid w:val="53EF63C3"/>
    <w:rsid w:val="541D0C4E"/>
    <w:rsid w:val="541D42A9"/>
    <w:rsid w:val="54217958"/>
    <w:rsid w:val="543262C9"/>
    <w:rsid w:val="54562A21"/>
    <w:rsid w:val="548E5CD5"/>
    <w:rsid w:val="54A41957"/>
    <w:rsid w:val="54B504EB"/>
    <w:rsid w:val="54B515AD"/>
    <w:rsid w:val="54CE72A0"/>
    <w:rsid w:val="54DE2D53"/>
    <w:rsid w:val="54FD10B5"/>
    <w:rsid w:val="558B4602"/>
    <w:rsid w:val="55DF57C4"/>
    <w:rsid w:val="55E10831"/>
    <w:rsid w:val="55F90547"/>
    <w:rsid w:val="56333FCC"/>
    <w:rsid w:val="5635075F"/>
    <w:rsid w:val="565C2BD3"/>
    <w:rsid w:val="566A5D84"/>
    <w:rsid w:val="566B6926"/>
    <w:rsid w:val="567C257F"/>
    <w:rsid w:val="56C221EB"/>
    <w:rsid w:val="56DC368F"/>
    <w:rsid w:val="56E511E8"/>
    <w:rsid w:val="570654C8"/>
    <w:rsid w:val="570A6BA6"/>
    <w:rsid w:val="5716650A"/>
    <w:rsid w:val="57502B53"/>
    <w:rsid w:val="5785727D"/>
    <w:rsid w:val="57B67E70"/>
    <w:rsid w:val="58201957"/>
    <w:rsid w:val="582904B9"/>
    <w:rsid w:val="58790467"/>
    <w:rsid w:val="589A56E9"/>
    <w:rsid w:val="58C15EBF"/>
    <w:rsid w:val="58D4750C"/>
    <w:rsid w:val="58EA5B0C"/>
    <w:rsid w:val="590B7058"/>
    <w:rsid w:val="593A46D3"/>
    <w:rsid w:val="594534D2"/>
    <w:rsid w:val="59822C2D"/>
    <w:rsid w:val="59B81EC3"/>
    <w:rsid w:val="59BF2F78"/>
    <w:rsid w:val="59C222BE"/>
    <w:rsid w:val="59E85A9A"/>
    <w:rsid w:val="59F11206"/>
    <w:rsid w:val="5A405308"/>
    <w:rsid w:val="5A621119"/>
    <w:rsid w:val="5ABE316D"/>
    <w:rsid w:val="5AD450F5"/>
    <w:rsid w:val="5AEF7D91"/>
    <w:rsid w:val="5B4D0B9C"/>
    <w:rsid w:val="5B7610B5"/>
    <w:rsid w:val="5B87177A"/>
    <w:rsid w:val="5BE87BF6"/>
    <w:rsid w:val="5BF15881"/>
    <w:rsid w:val="5C272E1D"/>
    <w:rsid w:val="5C27307A"/>
    <w:rsid w:val="5C32271A"/>
    <w:rsid w:val="5C336504"/>
    <w:rsid w:val="5C3F0813"/>
    <w:rsid w:val="5C58610D"/>
    <w:rsid w:val="5C604E2B"/>
    <w:rsid w:val="5C671DC8"/>
    <w:rsid w:val="5C7153A2"/>
    <w:rsid w:val="5CE474CB"/>
    <w:rsid w:val="5D607082"/>
    <w:rsid w:val="5D724AD7"/>
    <w:rsid w:val="5D9F58F5"/>
    <w:rsid w:val="5DAF6B05"/>
    <w:rsid w:val="5DE312D5"/>
    <w:rsid w:val="5E035899"/>
    <w:rsid w:val="5E6125B4"/>
    <w:rsid w:val="5E6B6ED0"/>
    <w:rsid w:val="5E7F6872"/>
    <w:rsid w:val="5E8542D4"/>
    <w:rsid w:val="5E8C397F"/>
    <w:rsid w:val="5E964ED7"/>
    <w:rsid w:val="5E9E08BF"/>
    <w:rsid w:val="5EE123E1"/>
    <w:rsid w:val="5EE338D0"/>
    <w:rsid w:val="5F3D410A"/>
    <w:rsid w:val="5F564D8B"/>
    <w:rsid w:val="5F6831BF"/>
    <w:rsid w:val="5F83226E"/>
    <w:rsid w:val="5F970995"/>
    <w:rsid w:val="5FAC2F6A"/>
    <w:rsid w:val="5FCA15E4"/>
    <w:rsid w:val="5FCF7505"/>
    <w:rsid w:val="5FDA2F63"/>
    <w:rsid w:val="5FF8676D"/>
    <w:rsid w:val="5FFF5276"/>
    <w:rsid w:val="602F52D2"/>
    <w:rsid w:val="60612AB4"/>
    <w:rsid w:val="60903E46"/>
    <w:rsid w:val="609D3F2F"/>
    <w:rsid w:val="60AC1CD1"/>
    <w:rsid w:val="60ED783B"/>
    <w:rsid w:val="613F650D"/>
    <w:rsid w:val="614C7BB8"/>
    <w:rsid w:val="6159207D"/>
    <w:rsid w:val="61645428"/>
    <w:rsid w:val="61820296"/>
    <w:rsid w:val="61A150D5"/>
    <w:rsid w:val="61B03E46"/>
    <w:rsid w:val="61ED4D6A"/>
    <w:rsid w:val="61FB5D7E"/>
    <w:rsid w:val="61FF56FF"/>
    <w:rsid w:val="62046CFF"/>
    <w:rsid w:val="621426ED"/>
    <w:rsid w:val="62171EB8"/>
    <w:rsid w:val="62214FDE"/>
    <w:rsid w:val="62277E3F"/>
    <w:rsid w:val="622C2CE3"/>
    <w:rsid w:val="6243040E"/>
    <w:rsid w:val="624B53DE"/>
    <w:rsid w:val="629123E0"/>
    <w:rsid w:val="62B11DB2"/>
    <w:rsid w:val="62B81AC2"/>
    <w:rsid w:val="630A6303"/>
    <w:rsid w:val="632F1F45"/>
    <w:rsid w:val="633A3B6F"/>
    <w:rsid w:val="634224A9"/>
    <w:rsid w:val="639166BA"/>
    <w:rsid w:val="63BF14A9"/>
    <w:rsid w:val="63CD6E7E"/>
    <w:rsid w:val="63DF5BCB"/>
    <w:rsid w:val="640B304F"/>
    <w:rsid w:val="643D1A4E"/>
    <w:rsid w:val="645214C8"/>
    <w:rsid w:val="645B2CD0"/>
    <w:rsid w:val="64A82DD1"/>
    <w:rsid w:val="64A84D80"/>
    <w:rsid w:val="64AE7196"/>
    <w:rsid w:val="64B93419"/>
    <w:rsid w:val="64DD6A03"/>
    <w:rsid w:val="65C32A79"/>
    <w:rsid w:val="65C47586"/>
    <w:rsid w:val="65E462DB"/>
    <w:rsid w:val="65ED07DB"/>
    <w:rsid w:val="66084A18"/>
    <w:rsid w:val="660D3935"/>
    <w:rsid w:val="66695BFA"/>
    <w:rsid w:val="666966CF"/>
    <w:rsid w:val="66766611"/>
    <w:rsid w:val="667C2B3B"/>
    <w:rsid w:val="66A4123A"/>
    <w:rsid w:val="66A56A33"/>
    <w:rsid w:val="66B770A4"/>
    <w:rsid w:val="66CD4627"/>
    <w:rsid w:val="67280531"/>
    <w:rsid w:val="67315833"/>
    <w:rsid w:val="676B56B2"/>
    <w:rsid w:val="6789296E"/>
    <w:rsid w:val="67BA418E"/>
    <w:rsid w:val="68272FEE"/>
    <w:rsid w:val="68446A19"/>
    <w:rsid w:val="687E51C7"/>
    <w:rsid w:val="687F402D"/>
    <w:rsid w:val="6881325C"/>
    <w:rsid w:val="688817B0"/>
    <w:rsid w:val="68A7240B"/>
    <w:rsid w:val="68BB0E48"/>
    <w:rsid w:val="68D26D08"/>
    <w:rsid w:val="68DA17AB"/>
    <w:rsid w:val="6901109C"/>
    <w:rsid w:val="69035223"/>
    <w:rsid w:val="6904712C"/>
    <w:rsid w:val="693C4294"/>
    <w:rsid w:val="694C0FA6"/>
    <w:rsid w:val="69796DD8"/>
    <w:rsid w:val="697D2C8F"/>
    <w:rsid w:val="698A2982"/>
    <w:rsid w:val="699400FD"/>
    <w:rsid w:val="69961A02"/>
    <w:rsid w:val="69B800D9"/>
    <w:rsid w:val="69D2328F"/>
    <w:rsid w:val="69D3460E"/>
    <w:rsid w:val="69E30401"/>
    <w:rsid w:val="6A106BF9"/>
    <w:rsid w:val="6A112D2B"/>
    <w:rsid w:val="6A8101FB"/>
    <w:rsid w:val="6A96160D"/>
    <w:rsid w:val="6A9E1604"/>
    <w:rsid w:val="6AF71EA1"/>
    <w:rsid w:val="6B193779"/>
    <w:rsid w:val="6B4B234C"/>
    <w:rsid w:val="6B8147FD"/>
    <w:rsid w:val="6BAF4D1B"/>
    <w:rsid w:val="6BB14F35"/>
    <w:rsid w:val="6BC2372A"/>
    <w:rsid w:val="6C0C5A80"/>
    <w:rsid w:val="6C1A6C6E"/>
    <w:rsid w:val="6C2B0263"/>
    <w:rsid w:val="6C327A72"/>
    <w:rsid w:val="6C3450FE"/>
    <w:rsid w:val="6C5D69AC"/>
    <w:rsid w:val="6C662050"/>
    <w:rsid w:val="6C6E17BB"/>
    <w:rsid w:val="6C7E1AEB"/>
    <w:rsid w:val="6C9B676A"/>
    <w:rsid w:val="6CC8718E"/>
    <w:rsid w:val="6CDE6F1C"/>
    <w:rsid w:val="6CFE053A"/>
    <w:rsid w:val="6D313368"/>
    <w:rsid w:val="6D535020"/>
    <w:rsid w:val="6D7000D2"/>
    <w:rsid w:val="6D77655C"/>
    <w:rsid w:val="6D8B2A86"/>
    <w:rsid w:val="6DAB5E82"/>
    <w:rsid w:val="6DAD2B77"/>
    <w:rsid w:val="6DF2041D"/>
    <w:rsid w:val="6E1C5C11"/>
    <w:rsid w:val="6E987CDA"/>
    <w:rsid w:val="6ECA7478"/>
    <w:rsid w:val="6F1F1DC6"/>
    <w:rsid w:val="6F391DAC"/>
    <w:rsid w:val="6F4B7BFE"/>
    <w:rsid w:val="6F510926"/>
    <w:rsid w:val="6F63537B"/>
    <w:rsid w:val="6F6F46A7"/>
    <w:rsid w:val="6F9B7917"/>
    <w:rsid w:val="6FAB0636"/>
    <w:rsid w:val="6FEE6F32"/>
    <w:rsid w:val="6FF36A6C"/>
    <w:rsid w:val="70103D64"/>
    <w:rsid w:val="70361B26"/>
    <w:rsid w:val="7044071D"/>
    <w:rsid w:val="706E1695"/>
    <w:rsid w:val="70777A6C"/>
    <w:rsid w:val="70883D82"/>
    <w:rsid w:val="709640AD"/>
    <w:rsid w:val="70A3569A"/>
    <w:rsid w:val="70AD49F5"/>
    <w:rsid w:val="70B931FA"/>
    <w:rsid w:val="70C83075"/>
    <w:rsid w:val="71000905"/>
    <w:rsid w:val="71286193"/>
    <w:rsid w:val="7131628D"/>
    <w:rsid w:val="718D06DD"/>
    <w:rsid w:val="720F3934"/>
    <w:rsid w:val="724971DF"/>
    <w:rsid w:val="724B3B14"/>
    <w:rsid w:val="725B6565"/>
    <w:rsid w:val="7298139C"/>
    <w:rsid w:val="72DD45CD"/>
    <w:rsid w:val="733474EA"/>
    <w:rsid w:val="733723A8"/>
    <w:rsid w:val="734D5F6C"/>
    <w:rsid w:val="73523322"/>
    <w:rsid w:val="73C13F40"/>
    <w:rsid w:val="73F23EE3"/>
    <w:rsid w:val="7434632E"/>
    <w:rsid w:val="743B74A8"/>
    <w:rsid w:val="74475500"/>
    <w:rsid w:val="74962F69"/>
    <w:rsid w:val="74A43EC5"/>
    <w:rsid w:val="74A8525D"/>
    <w:rsid w:val="74CC4F6F"/>
    <w:rsid w:val="74E945FF"/>
    <w:rsid w:val="74ED6D4E"/>
    <w:rsid w:val="75024F04"/>
    <w:rsid w:val="750C5D6F"/>
    <w:rsid w:val="75105FD7"/>
    <w:rsid w:val="75214B8F"/>
    <w:rsid w:val="75323800"/>
    <w:rsid w:val="75355701"/>
    <w:rsid w:val="756B0A2A"/>
    <w:rsid w:val="75736A7B"/>
    <w:rsid w:val="759972A1"/>
    <w:rsid w:val="75B47803"/>
    <w:rsid w:val="75BD2B62"/>
    <w:rsid w:val="75E83C93"/>
    <w:rsid w:val="7632757A"/>
    <w:rsid w:val="7639304B"/>
    <w:rsid w:val="767719CC"/>
    <w:rsid w:val="767741B6"/>
    <w:rsid w:val="77034E79"/>
    <w:rsid w:val="77112212"/>
    <w:rsid w:val="77274476"/>
    <w:rsid w:val="776A0A60"/>
    <w:rsid w:val="77887952"/>
    <w:rsid w:val="77AC3049"/>
    <w:rsid w:val="77B26D8C"/>
    <w:rsid w:val="781E6E20"/>
    <w:rsid w:val="782F1429"/>
    <w:rsid w:val="78461D1C"/>
    <w:rsid w:val="788C3506"/>
    <w:rsid w:val="78D1766D"/>
    <w:rsid w:val="790838C8"/>
    <w:rsid w:val="79253F10"/>
    <w:rsid w:val="79FC7E1A"/>
    <w:rsid w:val="7A390832"/>
    <w:rsid w:val="7A391EAA"/>
    <w:rsid w:val="7A427684"/>
    <w:rsid w:val="7A7975B8"/>
    <w:rsid w:val="7AA63169"/>
    <w:rsid w:val="7AD45567"/>
    <w:rsid w:val="7AE26CEF"/>
    <w:rsid w:val="7AEC51AF"/>
    <w:rsid w:val="7AF53DD9"/>
    <w:rsid w:val="7AFB63F0"/>
    <w:rsid w:val="7B2B2C07"/>
    <w:rsid w:val="7B381A21"/>
    <w:rsid w:val="7B40409D"/>
    <w:rsid w:val="7B481E41"/>
    <w:rsid w:val="7B4D575A"/>
    <w:rsid w:val="7BCC66DF"/>
    <w:rsid w:val="7BE464FA"/>
    <w:rsid w:val="7C024970"/>
    <w:rsid w:val="7C134F76"/>
    <w:rsid w:val="7C73254B"/>
    <w:rsid w:val="7C8B2915"/>
    <w:rsid w:val="7CC45D7C"/>
    <w:rsid w:val="7CCF126A"/>
    <w:rsid w:val="7CF60C6F"/>
    <w:rsid w:val="7D2E0248"/>
    <w:rsid w:val="7D622DF3"/>
    <w:rsid w:val="7D665479"/>
    <w:rsid w:val="7D674AA5"/>
    <w:rsid w:val="7D732071"/>
    <w:rsid w:val="7D77718F"/>
    <w:rsid w:val="7D9C31FE"/>
    <w:rsid w:val="7DA46C56"/>
    <w:rsid w:val="7DAB3733"/>
    <w:rsid w:val="7DD30776"/>
    <w:rsid w:val="7DDB7B9F"/>
    <w:rsid w:val="7DDC42BF"/>
    <w:rsid w:val="7E0F2FE4"/>
    <w:rsid w:val="7E2E5561"/>
    <w:rsid w:val="7E546051"/>
    <w:rsid w:val="7E6F6D49"/>
    <w:rsid w:val="7E7B2AA5"/>
    <w:rsid w:val="7EA76476"/>
    <w:rsid w:val="7ED153E4"/>
    <w:rsid w:val="7ED72C00"/>
    <w:rsid w:val="7F5F3700"/>
    <w:rsid w:val="7F6E1824"/>
    <w:rsid w:val="7F772460"/>
    <w:rsid w:val="7F837855"/>
    <w:rsid w:val="7F8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2F391"/>
  <w15:docId w15:val="{B1A3AB97-B8A8-45E3-B604-1348384E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黑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宋体" w:hAnsi="宋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Document Map"/>
    <w:basedOn w:val="a"/>
    <w:link w:val="a5"/>
    <w:qFormat/>
    <w:rPr>
      <w:rFonts w:ascii="宋体" w:eastAsia="宋体"/>
      <w:sz w:val="18"/>
      <w:szCs w:val="18"/>
    </w:rPr>
  </w:style>
  <w:style w:type="paragraph" w:styleId="a6">
    <w:name w:val="annotation text"/>
    <w:basedOn w:val="a"/>
    <w:link w:val="a7"/>
    <w:qFormat/>
    <w:pPr>
      <w:jc w:val="left"/>
    </w:p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annotation subject"/>
    <w:basedOn w:val="a6"/>
    <w:next w:val="a6"/>
    <w:link w:val="ad"/>
    <w:qFormat/>
    <w:rPr>
      <w:b/>
      <w:bCs/>
    </w:rPr>
  </w:style>
  <w:style w:type="table" w:styleId="ae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qFormat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character" w:styleId="af">
    <w:name w:val="Hyperlink"/>
    <w:uiPriority w:val="99"/>
    <w:qFormat/>
    <w:rPr>
      <w:color w:val="0000FF"/>
      <w:u w:val="single"/>
      <w:lang w:val="en-US" w:eastAsia="zh-CN"/>
    </w:rPr>
  </w:style>
  <w:style w:type="character" w:styleId="af0">
    <w:name w:val="annotation reference"/>
    <w:basedOn w:val="a0"/>
    <w:qFormat/>
    <w:rPr>
      <w:sz w:val="21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table" w:customStyle="1" w:styleId="10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批注框文本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文字 字符"/>
    <w:basedOn w:val="a0"/>
    <w:link w:val="a6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d">
    <w:name w:val="批注主题 字符"/>
    <w:basedOn w:val="a7"/>
    <w:link w:val="ac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11">
    <w:name w:val="正文1 字符"/>
    <w:basedOn w:val="a0"/>
    <w:link w:val="12"/>
    <w:qFormat/>
    <w:rPr>
      <w:rFonts w:asciiTheme="minorEastAsia" w:hAnsiTheme="minorEastAsia"/>
    </w:rPr>
  </w:style>
  <w:style w:type="paragraph" w:customStyle="1" w:styleId="12">
    <w:name w:val="正文1"/>
    <w:basedOn w:val="a"/>
    <w:link w:val="11"/>
    <w:qFormat/>
    <w:rPr>
      <w:rFonts w:asciiTheme="minorEastAsia" w:hAns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10" Type="http://schemas.openxmlformats.org/officeDocument/2006/relationships/hyperlink" Target="http://microbrain.com.cn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y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8279A6D7-FF04-4425-B85E-181EDBFDFE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1397</TotalTime>
  <Pages>9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he deming</cp:lastModifiedBy>
  <cp:revision>21</cp:revision>
  <cp:lastPrinted>2018-12-11T14:32:00Z</cp:lastPrinted>
  <dcterms:created xsi:type="dcterms:W3CDTF">2020-10-12T08:57:00Z</dcterms:created>
  <dcterms:modified xsi:type="dcterms:W3CDTF">2020-10-20T02:08:00Z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